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561" w:rsidRDefault="0004068B" w:rsidP="008E772E">
      <w:pPr>
        <w:pStyle w:val="SAGETitle"/>
      </w:pPr>
      <w:r>
        <w:t>Sage 300</w:t>
      </w:r>
      <w:r w:rsidR="00E65551">
        <w:t xml:space="preserve"> </w:t>
      </w:r>
      <w:r w:rsidR="00A141E0">
        <w:t xml:space="preserve">Web Screens </w:t>
      </w:r>
      <w:r w:rsidR="00E65551">
        <w:t>SDK</w:t>
      </w:r>
    </w:p>
    <w:p w:rsidR="007F0561" w:rsidRDefault="00E65551" w:rsidP="007F0561">
      <w:pPr>
        <w:pStyle w:val="SAGESubtitle"/>
      </w:pPr>
      <w:r>
        <w:t>Generating JavaScript for Grids</w:t>
      </w:r>
    </w:p>
    <w:p w:rsidR="001266B2" w:rsidRDefault="001266B2" w:rsidP="00915C20">
      <w:pPr>
        <w:pStyle w:val="SAGETitleDate"/>
      </w:pPr>
    </w:p>
    <w:p w:rsidR="001266B2" w:rsidRDefault="001266B2" w:rsidP="00915C20">
      <w:pPr>
        <w:pStyle w:val="SAGETitleDate"/>
      </w:pPr>
    </w:p>
    <w:p w:rsidR="004F4F8E" w:rsidRDefault="003C1B3C"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August</w:t>
      </w:r>
      <w:r w:rsidR="0004068B">
        <w:t xml:space="preserve"> 2016</w:t>
      </w:r>
    </w:p>
    <w:p w:rsidR="00664B51" w:rsidRDefault="00664B51" w:rsidP="00664B51">
      <w:pPr>
        <w:pStyle w:val="SAGEBodyText"/>
      </w:pPr>
      <w:r>
        <w:lastRenderedPageBreak/>
        <w:t>The MIT License (MIT)</w:t>
      </w:r>
    </w:p>
    <w:p w:rsidR="00664B51" w:rsidRDefault="00664B51" w:rsidP="00664B51">
      <w:pPr>
        <w:pStyle w:val="SAGEBodyText"/>
      </w:pPr>
      <w:r>
        <w:t>Copyright © 2016 The Sage Group plc or its licensors. All rights reserved.</w:t>
      </w:r>
    </w:p>
    <w:p w:rsidR="00664B51" w:rsidRDefault="00664B51" w:rsidP="00664B51">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664B51" w:rsidRDefault="00664B51" w:rsidP="00664B51">
      <w:pPr>
        <w:pStyle w:val="SAGEBodyText"/>
      </w:pPr>
      <w:r>
        <w:t>The above copyright notice and this permission notice shall be included in all copies or substantial portions of the Software.</w:t>
      </w:r>
    </w:p>
    <w:p w:rsidR="00063C74" w:rsidRPr="00FB3420" w:rsidRDefault="00664B51" w:rsidP="00664B51">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bookmarkStart w:id="0" w:name="_GoBack"/>
      <w:bookmarkEnd w:id="0"/>
      <w:r w:rsidRPr="00FB3420">
        <w:rPr>
          <w:rStyle w:val="Hyperlink"/>
        </w:rPr>
        <w:t xml:space="preserve"> </w:t>
      </w:r>
    </w:p>
    <w:p w:rsidR="005F3BCD" w:rsidRPr="000D184D" w:rsidRDefault="005135C7" w:rsidP="0081634F">
      <w:pPr>
        <w:pStyle w:val="SAGEHeading1noTOC"/>
        <w:framePr w:wrap="around"/>
      </w:pPr>
      <w:r>
        <w:lastRenderedPageBreak/>
        <w:t>Contents</w:t>
      </w:r>
    </w:p>
    <w:p w:rsidR="00F51375"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40896561" w:history="1">
        <w:r w:rsidR="00F51375" w:rsidRPr="00194550">
          <w:rPr>
            <w:rStyle w:val="Hyperlink"/>
            <w:noProof/>
          </w:rPr>
          <w:t>1.</w:t>
        </w:r>
        <w:r w:rsidR="00F51375">
          <w:rPr>
            <w:rFonts w:asciiTheme="minorHAnsi" w:eastAsiaTheme="minorEastAsia" w:hAnsiTheme="minorHAnsi"/>
            <w:b w:val="0"/>
            <w:noProof/>
            <w:sz w:val="22"/>
          </w:rPr>
          <w:tab/>
        </w:r>
        <w:r w:rsidR="00F51375" w:rsidRPr="00194550">
          <w:rPr>
            <w:rStyle w:val="Hyperlink"/>
            <w:noProof/>
          </w:rPr>
          <w:t>Grid JS Generator Solution</w:t>
        </w:r>
        <w:r w:rsidR="00F51375">
          <w:rPr>
            <w:noProof/>
            <w:webHidden/>
          </w:rPr>
          <w:tab/>
        </w:r>
        <w:r w:rsidR="00F51375">
          <w:rPr>
            <w:noProof/>
            <w:webHidden/>
          </w:rPr>
          <w:fldChar w:fldCharType="begin"/>
        </w:r>
        <w:r w:rsidR="00F51375">
          <w:rPr>
            <w:noProof/>
            <w:webHidden/>
          </w:rPr>
          <w:instrText xml:space="preserve"> PAGEREF _Toc440896561 \h </w:instrText>
        </w:r>
        <w:r w:rsidR="00F51375">
          <w:rPr>
            <w:noProof/>
            <w:webHidden/>
          </w:rPr>
        </w:r>
        <w:r w:rsidR="00F51375">
          <w:rPr>
            <w:noProof/>
            <w:webHidden/>
          </w:rPr>
          <w:fldChar w:fldCharType="separate"/>
        </w:r>
        <w:r w:rsidR="00EF4227">
          <w:rPr>
            <w:noProof/>
            <w:webHidden/>
          </w:rPr>
          <w:t>4</w:t>
        </w:r>
        <w:r w:rsidR="00F51375">
          <w:rPr>
            <w:noProof/>
            <w:webHidden/>
          </w:rPr>
          <w:fldChar w:fldCharType="end"/>
        </w:r>
      </w:hyperlink>
    </w:p>
    <w:p w:rsidR="00F51375" w:rsidRDefault="00651242">
      <w:pPr>
        <w:pStyle w:val="TOC1"/>
        <w:rPr>
          <w:rFonts w:asciiTheme="minorHAnsi" w:eastAsiaTheme="minorEastAsia" w:hAnsiTheme="minorHAnsi"/>
          <w:b w:val="0"/>
          <w:noProof/>
          <w:sz w:val="22"/>
        </w:rPr>
      </w:pPr>
      <w:hyperlink w:anchor="_Toc440896562" w:history="1">
        <w:r w:rsidR="00F51375" w:rsidRPr="00194550">
          <w:rPr>
            <w:rStyle w:val="Hyperlink"/>
            <w:noProof/>
          </w:rPr>
          <w:t>2.</w:t>
        </w:r>
        <w:r w:rsidR="00F51375">
          <w:rPr>
            <w:rFonts w:asciiTheme="minorHAnsi" w:eastAsiaTheme="minorEastAsia" w:hAnsiTheme="minorHAnsi"/>
            <w:b w:val="0"/>
            <w:noProof/>
            <w:sz w:val="22"/>
          </w:rPr>
          <w:tab/>
        </w:r>
        <w:r w:rsidR="00F51375" w:rsidRPr="00194550">
          <w:rPr>
            <w:rStyle w:val="Hyperlink"/>
            <w:noProof/>
          </w:rPr>
          <w:t>Select Model</w:t>
        </w:r>
        <w:r w:rsidR="00F51375">
          <w:rPr>
            <w:noProof/>
            <w:webHidden/>
          </w:rPr>
          <w:tab/>
        </w:r>
        <w:r w:rsidR="00F51375">
          <w:rPr>
            <w:noProof/>
            <w:webHidden/>
          </w:rPr>
          <w:fldChar w:fldCharType="begin"/>
        </w:r>
        <w:r w:rsidR="00F51375">
          <w:rPr>
            <w:noProof/>
            <w:webHidden/>
          </w:rPr>
          <w:instrText xml:space="preserve"> PAGEREF _Toc440896562 \h </w:instrText>
        </w:r>
        <w:r w:rsidR="00F51375">
          <w:rPr>
            <w:noProof/>
            <w:webHidden/>
          </w:rPr>
        </w:r>
        <w:r w:rsidR="00F51375">
          <w:rPr>
            <w:noProof/>
            <w:webHidden/>
          </w:rPr>
          <w:fldChar w:fldCharType="separate"/>
        </w:r>
        <w:r w:rsidR="00EF4227">
          <w:rPr>
            <w:noProof/>
            <w:webHidden/>
          </w:rPr>
          <w:t>5</w:t>
        </w:r>
        <w:r w:rsidR="00F51375">
          <w:rPr>
            <w:noProof/>
            <w:webHidden/>
          </w:rPr>
          <w:fldChar w:fldCharType="end"/>
        </w:r>
      </w:hyperlink>
    </w:p>
    <w:p w:rsidR="00F51375" w:rsidRDefault="00651242">
      <w:pPr>
        <w:pStyle w:val="TOC1"/>
        <w:rPr>
          <w:rFonts w:asciiTheme="minorHAnsi" w:eastAsiaTheme="minorEastAsia" w:hAnsiTheme="minorHAnsi"/>
          <w:b w:val="0"/>
          <w:noProof/>
          <w:sz w:val="22"/>
        </w:rPr>
      </w:pPr>
      <w:hyperlink w:anchor="_Toc440896563" w:history="1">
        <w:r w:rsidR="00F51375" w:rsidRPr="00194550">
          <w:rPr>
            <w:rStyle w:val="Hyperlink"/>
            <w:noProof/>
          </w:rPr>
          <w:t>3.</w:t>
        </w:r>
        <w:r w:rsidR="00F51375">
          <w:rPr>
            <w:rFonts w:asciiTheme="minorHAnsi" w:eastAsiaTheme="minorEastAsia" w:hAnsiTheme="minorHAnsi"/>
            <w:b w:val="0"/>
            <w:noProof/>
            <w:sz w:val="22"/>
          </w:rPr>
          <w:tab/>
        </w:r>
        <w:r w:rsidR="00F51375" w:rsidRPr="00194550">
          <w:rPr>
            <w:rStyle w:val="Hyperlink"/>
            <w:noProof/>
          </w:rPr>
          <w:t>Select Columns</w:t>
        </w:r>
        <w:r w:rsidR="00F51375">
          <w:rPr>
            <w:noProof/>
            <w:webHidden/>
          </w:rPr>
          <w:tab/>
        </w:r>
        <w:r w:rsidR="00F51375">
          <w:rPr>
            <w:noProof/>
            <w:webHidden/>
          </w:rPr>
          <w:fldChar w:fldCharType="begin"/>
        </w:r>
        <w:r w:rsidR="00F51375">
          <w:rPr>
            <w:noProof/>
            <w:webHidden/>
          </w:rPr>
          <w:instrText xml:space="preserve"> PAGEREF _Toc440896563 \h </w:instrText>
        </w:r>
        <w:r w:rsidR="00F51375">
          <w:rPr>
            <w:noProof/>
            <w:webHidden/>
          </w:rPr>
        </w:r>
        <w:r w:rsidR="00F51375">
          <w:rPr>
            <w:noProof/>
            <w:webHidden/>
          </w:rPr>
          <w:fldChar w:fldCharType="separate"/>
        </w:r>
        <w:r w:rsidR="00EF4227">
          <w:rPr>
            <w:noProof/>
            <w:webHidden/>
          </w:rPr>
          <w:t>6</w:t>
        </w:r>
        <w:r w:rsidR="00F51375">
          <w:rPr>
            <w:noProof/>
            <w:webHidden/>
          </w:rPr>
          <w:fldChar w:fldCharType="end"/>
        </w:r>
      </w:hyperlink>
    </w:p>
    <w:p w:rsidR="00F51375" w:rsidRDefault="00651242">
      <w:pPr>
        <w:pStyle w:val="TOC1"/>
        <w:rPr>
          <w:rFonts w:asciiTheme="minorHAnsi" w:eastAsiaTheme="minorEastAsia" w:hAnsiTheme="minorHAnsi"/>
          <w:b w:val="0"/>
          <w:noProof/>
          <w:sz w:val="22"/>
        </w:rPr>
      </w:pPr>
      <w:hyperlink w:anchor="_Toc440896564" w:history="1">
        <w:r w:rsidR="00F51375" w:rsidRPr="00194550">
          <w:rPr>
            <w:rStyle w:val="Hyperlink"/>
            <w:noProof/>
          </w:rPr>
          <w:t>4.</w:t>
        </w:r>
        <w:r w:rsidR="00F51375">
          <w:rPr>
            <w:rFonts w:asciiTheme="minorHAnsi" w:eastAsiaTheme="minorEastAsia" w:hAnsiTheme="minorHAnsi"/>
            <w:b w:val="0"/>
            <w:noProof/>
            <w:sz w:val="22"/>
          </w:rPr>
          <w:tab/>
        </w:r>
        <w:r w:rsidR="00F51375" w:rsidRPr="00194550">
          <w:rPr>
            <w:rStyle w:val="Hyperlink"/>
            <w:noProof/>
          </w:rPr>
          <w:t>Select Order</w:t>
        </w:r>
        <w:r w:rsidR="00F51375">
          <w:rPr>
            <w:noProof/>
            <w:webHidden/>
          </w:rPr>
          <w:tab/>
        </w:r>
        <w:r w:rsidR="00F51375">
          <w:rPr>
            <w:noProof/>
            <w:webHidden/>
          </w:rPr>
          <w:fldChar w:fldCharType="begin"/>
        </w:r>
        <w:r w:rsidR="00F51375">
          <w:rPr>
            <w:noProof/>
            <w:webHidden/>
          </w:rPr>
          <w:instrText xml:space="preserve"> PAGEREF _Toc440896564 \h </w:instrText>
        </w:r>
        <w:r w:rsidR="00F51375">
          <w:rPr>
            <w:noProof/>
            <w:webHidden/>
          </w:rPr>
        </w:r>
        <w:r w:rsidR="00F51375">
          <w:rPr>
            <w:noProof/>
            <w:webHidden/>
          </w:rPr>
          <w:fldChar w:fldCharType="separate"/>
        </w:r>
        <w:r w:rsidR="00EF4227">
          <w:rPr>
            <w:noProof/>
            <w:webHidden/>
          </w:rPr>
          <w:t>7</w:t>
        </w:r>
        <w:r w:rsidR="00F51375">
          <w:rPr>
            <w:noProof/>
            <w:webHidden/>
          </w:rPr>
          <w:fldChar w:fldCharType="end"/>
        </w:r>
      </w:hyperlink>
    </w:p>
    <w:p w:rsidR="00F51375" w:rsidRDefault="00651242">
      <w:pPr>
        <w:pStyle w:val="TOC1"/>
        <w:rPr>
          <w:rFonts w:asciiTheme="minorHAnsi" w:eastAsiaTheme="minorEastAsia" w:hAnsiTheme="minorHAnsi"/>
          <w:b w:val="0"/>
          <w:noProof/>
          <w:sz w:val="22"/>
        </w:rPr>
      </w:pPr>
      <w:hyperlink w:anchor="_Toc440896565" w:history="1">
        <w:r w:rsidR="00F51375" w:rsidRPr="00194550">
          <w:rPr>
            <w:rStyle w:val="Hyperlink"/>
            <w:noProof/>
          </w:rPr>
          <w:t>5.</w:t>
        </w:r>
        <w:r w:rsidR="00F51375">
          <w:rPr>
            <w:rFonts w:asciiTheme="minorHAnsi" w:eastAsiaTheme="minorEastAsia" w:hAnsiTheme="minorHAnsi"/>
            <w:b w:val="0"/>
            <w:noProof/>
            <w:sz w:val="22"/>
          </w:rPr>
          <w:tab/>
        </w:r>
        <w:r w:rsidR="00F51375" w:rsidRPr="00194550">
          <w:rPr>
            <w:rStyle w:val="Hyperlink"/>
            <w:noProof/>
          </w:rPr>
          <w:t>Set Variables</w:t>
        </w:r>
        <w:r w:rsidR="00F51375">
          <w:rPr>
            <w:noProof/>
            <w:webHidden/>
          </w:rPr>
          <w:tab/>
        </w:r>
        <w:r w:rsidR="00F51375">
          <w:rPr>
            <w:noProof/>
            <w:webHidden/>
          </w:rPr>
          <w:fldChar w:fldCharType="begin"/>
        </w:r>
        <w:r w:rsidR="00F51375">
          <w:rPr>
            <w:noProof/>
            <w:webHidden/>
          </w:rPr>
          <w:instrText xml:space="preserve"> PAGEREF _Toc440896565 \h </w:instrText>
        </w:r>
        <w:r w:rsidR="00F51375">
          <w:rPr>
            <w:noProof/>
            <w:webHidden/>
          </w:rPr>
        </w:r>
        <w:r w:rsidR="00F51375">
          <w:rPr>
            <w:noProof/>
            <w:webHidden/>
          </w:rPr>
          <w:fldChar w:fldCharType="separate"/>
        </w:r>
        <w:r w:rsidR="00EF4227">
          <w:rPr>
            <w:noProof/>
            <w:webHidden/>
          </w:rPr>
          <w:t>9</w:t>
        </w:r>
        <w:r w:rsidR="00F51375">
          <w:rPr>
            <w:noProof/>
            <w:webHidden/>
          </w:rPr>
          <w:fldChar w:fldCharType="end"/>
        </w:r>
      </w:hyperlink>
    </w:p>
    <w:p w:rsidR="00F51375" w:rsidRDefault="00651242">
      <w:pPr>
        <w:pStyle w:val="TOC1"/>
        <w:rPr>
          <w:rFonts w:asciiTheme="minorHAnsi" w:eastAsiaTheme="minorEastAsia" w:hAnsiTheme="minorHAnsi"/>
          <w:b w:val="0"/>
          <w:noProof/>
          <w:sz w:val="22"/>
        </w:rPr>
      </w:pPr>
      <w:hyperlink w:anchor="_Toc440896566" w:history="1">
        <w:r w:rsidR="00F51375" w:rsidRPr="00194550">
          <w:rPr>
            <w:rStyle w:val="Hyperlink"/>
            <w:noProof/>
          </w:rPr>
          <w:t>6.</w:t>
        </w:r>
        <w:r w:rsidR="00F51375">
          <w:rPr>
            <w:rFonts w:asciiTheme="minorHAnsi" w:eastAsiaTheme="minorEastAsia" w:hAnsiTheme="minorHAnsi"/>
            <w:b w:val="0"/>
            <w:noProof/>
            <w:sz w:val="22"/>
          </w:rPr>
          <w:tab/>
        </w:r>
        <w:r w:rsidR="00F51375" w:rsidRPr="00194550">
          <w:rPr>
            <w:rStyle w:val="Hyperlink"/>
            <w:noProof/>
          </w:rPr>
          <w:t>Results</w:t>
        </w:r>
        <w:r w:rsidR="00F51375">
          <w:rPr>
            <w:noProof/>
            <w:webHidden/>
          </w:rPr>
          <w:tab/>
        </w:r>
        <w:r w:rsidR="00F51375">
          <w:rPr>
            <w:noProof/>
            <w:webHidden/>
          </w:rPr>
          <w:fldChar w:fldCharType="begin"/>
        </w:r>
        <w:r w:rsidR="00F51375">
          <w:rPr>
            <w:noProof/>
            <w:webHidden/>
          </w:rPr>
          <w:instrText xml:space="preserve"> PAGEREF _Toc440896566 \h </w:instrText>
        </w:r>
        <w:r w:rsidR="00F51375">
          <w:rPr>
            <w:noProof/>
            <w:webHidden/>
          </w:rPr>
        </w:r>
        <w:r w:rsidR="00F51375">
          <w:rPr>
            <w:noProof/>
            <w:webHidden/>
          </w:rPr>
          <w:fldChar w:fldCharType="separate"/>
        </w:r>
        <w:r w:rsidR="00EF4227">
          <w:rPr>
            <w:noProof/>
            <w:webHidden/>
          </w:rPr>
          <w:t>11</w:t>
        </w:r>
        <w:r w:rsidR="00F51375">
          <w:rPr>
            <w:noProof/>
            <w:webHidden/>
          </w:rPr>
          <w:fldChar w:fldCharType="end"/>
        </w:r>
      </w:hyperlink>
    </w:p>
    <w:p w:rsidR="00F51375" w:rsidRDefault="00651242">
      <w:pPr>
        <w:pStyle w:val="TOC2"/>
        <w:rPr>
          <w:rFonts w:asciiTheme="minorHAnsi" w:eastAsiaTheme="minorEastAsia" w:hAnsiTheme="minorHAnsi"/>
        </w:rPr>
      </w:pPr>
      <w:hyperlink w:anchor="_Toc440896567" w:history="1">
        <w:r w:rsidR="00F51375" w:rsidRPr="00194550">
          <w:rPr>
            <w:rStyle w:val="Hyperlink"/>
          </w:rPr>
          <w:t>6.1</w:t>
        </w:r>
        <w:r w:rsidR="00F51375">
          <w:rPr>
            <w:rFonts w:asciiTheme="minorHAnsi" w:eastAsiaTheme="minorEastAsia" w:hAnsiTheme="minorHAnsi"/>
          </w:rPr>
          <w:tab/>
        </w:r>
        <w:r w:rsidR="00F51375" w:rsidRPr="00194550">
          <w:rPr>
            <w:rStyle w:val="Hyperlink"/>
          </w:rPr>
          <w:t>JavaScript</w:t>
        </w:r>
        <w:r w:rsidR="00F51375">
          <w:rPr>
            <w:webHidden/>
          </w:rPr>
          <w:tab/>
        </w:r>
        <w:r w:rsidR="00F51375">
          <w:rPr>
            <w:webHidden/>
          </w:rPr>
          <w:fldChar w:fldCharType="begin"/>
        </w:r>
        <w:r w:rsidR="00F51375">
          <w:rPr>
            <w:webHidden/>
          </w:rPr>
          <w:instrText xml:space="preserve"> PAGEREF _Toc440896567 \h </w:instrText>
        </w:r>
        <w:r w:rsidR="00F51375">
          <w:rPr>
            <w:webHidden/>
          </w:rPr>
        </w:r>
        <w:r w:rsidR="00F51375">
          <w:rPr>
            <w:webHidden/>
          </w:rPr>
          <w:fldChar w:fldCharType="separate"/>
        </w:r>
        <w:r w:rsidR="00EF4227">
          <w:rPr>
            <w:webHidden/>
          </w:rPr>
          <w:t>11</w:t>
        </w:r>
        <w:r w:rsidR="00F51375">
          <w:rPr>
            <w:webHidden/>
          </w:rPr>
          <w:fldChar w:fldCharType="end"/>
        </w:r>
      </w:hyperlink>
    </w:p>
    <w:p w:rsidR="00F51375" w:rsidRDefault="00651242">
      <w:pPr>
        <w:pStyle w:val="TOC2"/>
        <w:rPr>
          <w:rFonts w:asciiTheme="minorHAnsi" w:eastAsiaTheme="minorEastAsia" w:hAnsiTheme="minorHAnsi"/>
        </w:rPr>
      </w:pPr>
      <w:hyperlink w:anchor="_Toc440896568" w:history="1">
        <w:r w:rsidR="00F51375" w:rsidRPr="00194550">
          <w:rPr>
            <w:rStyle w:val="Hyperlink"/>
          </w:rPr>
          <w:t>6.2</w:t>
        </w:r>
        <w:r w:rsidR="00F51375">
          <w:rPr>
            <w:rFonts w:asciiTheme="minorHAnsi" w:eastAsiaTheme="minorEastAsia" w:hAnsiTheme="minorHAnsi"/>
          </w:rPr>
          <w:tab/>
        </w:r>
        <w:r w:rsidR="00F51375" w:rsidRPr="00194550">
          <w:rPr>
            <w:rStyle w:val="Hyperlink"/>
          </w:rPr>
          <w:t>CSHTML</w:t>
        </w:r>
        <w:r w:rsidR="00F51375">
          <w:rPr>
            <w:webHidden/>
          </w:rPr>
          <w:tab/>
        </w:r>
        <w:r w:rsidR="00F51375">
          <w:rPr>
            <w:webHidden/>
          </w:rPr>
          <w:fldChar w:fldCharType="begin"/>
        </w:r>
        <w:r w:rsidR="00F51375">
          <w:rPr>
            <w:webHidden/>
          </w:rPr>
          <w:instrText xml:space="preserve"> PAGEREF _Toc440896568 \h </w:instrText>
        </w:r>
        <w:r w:rsidR="00F51375">
          <w:rPr>
            <w:webHidden/>
          </w:rPr>
        </w:r>
        <w:r w:rsidR="00F51375">
          <w:rPr>
            <w:webHidden/>
          </w:rPr>
          <w:fldChar w:fldCharType="separate"/>
        </w:r>
        <w:r w:rsidR="00EF4227">
          <w:rPr>
            <w:webHidden/>
          </w:rPr>
          <w:t>11</w:t>
        </w:r>
        <w:r w:rsidR="00F51375">
          <w:rPr>
            <w:webHidden/>
          </w:rPr>
          <w:fldChar w:fldCharType="end"/>
        </w:r>
      </w:hyperlink>
    </w:p>
    <w:p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rsidR="00F7437E" w:rsidRDefault="00F7437E" w:rsidP="00F7437E">
      <w:pPr>
        <w:pStyle w:val="SAGEHeading1"/>
        <w:framePr w:wrap="around"/>
      </w:pPr>
      <w:bookmarkStart w:id="1" w:name="_Toc440896561"/>
      <w:r>
        <w:lastRenderedPageBreak/>
        <w:t>Grid JS Generator Solution</w:t>
      </w:r>
      <w:bookmarkEnd w:id="1"/>
    </w:p>
    <w:p w:rsidR="00CC0734" w:rsidRDefault="00D84605" w:rsidP="00D84605">
      <w:pPr>
        <w:pStyle w:val="SAGEBodyText"/>
      </w:pPr>
      <w:r>
        <w:t xml:space="preserve">Writing </w:t>
      </w:r>
      <w:r w:rsidR="00CC0734">
        <w:t>JavaScript for grids is a time-</w:t>
      </w:r>
      <w:r>
        <w:t xml:space="preserve">consuming process. </w:t>
      </w:r>
    </w:p>
    <w:p w:rsidR="00A13F57" w:rsidRDefault="00D84605" w:rsidP="00D84605">
      <w:pPr>
        <w:pStyle w:val="SAGEBodyText"/>
      </w:pPr>
      <w:r>
        <w:t xml:space="preserve">The </w:t>
      </w:r>
      <w:r w:rsidR="00CC0734">
        <w:t>purpose</w:t>
      </w:r>
      <w:r>
        <w:t xml:space="preserve"> of this utility is to reduc</w:t>
      </w:r>
      <w:r w:rsidR="00CC0734">
        <w:t>e this time and generate “boiler</w:t>
      </w:r>
      <w:r>
        <w:t>plate</w:t>
      </w:r>
      <w:r w:rsidR="00CC0734">
        <w:t>”</w:t>
      </w:r>
      <w:r>
        <w:t xml:space="preserve"> code for grids that will work as-is for non-editable grids and will require only logic changes for editable grids.</w:t>
      </w:r>
    </w:p>
    <w:p w:rsidR="00CC0734" w:rsidRDefault="00F7437E" w:rsidP="00D84605">
      <w:pPr>
        <w:pStyle w:val="SAGEBodyText"/>
      </w:pPr>
      <w:r>
        <w:t>To open the utility, o</w:t>
      </w:r>
      <w:r w:rsidR="00D84605">
        <w:t>pen and Run the Grid JS Generator solution (</w:t>
      </w:r>
      <w:r w:rsidR="00D84605" w:rsidRPr="00F7437E">
        <w:rPr>
          <w:rStyle w:val="SAGETextFilename"/>
        </w:rPr>
        <w:t>GirdJSGenerator.sln</w:t>
      </w:r>
      <w:r w:rsidR="00D84605">
        <w:t xml:space="preserve">). </w:t>
      </w:r>
    </w:p>
    <w:p w:rsidR="00D84605" w:rsidRDefault="00D84605" w:rsidP="00D84605">
      <w:pPr>
        <w:pStyle w:val="SAGEBodyText"/>
      </w:pPr>
      <w:r>
        <w:t xml:space="preserve">The path is </w:t>
      </w:r>
      <w:r w:rsidRPr="00F7437E">
        <w:rPr>
          <w:rStyle w:val="SAGETextCodeinline"/>
        </w:rPr>
        <w:t>~\Columbus-Framework\Tools\</w:t>
      </w:r>
      <w:proofErr w:type="spellStart"/>
      <w:r w:rsidRPr="00F7437E">
        <w:rPr>
          <w:rStyle w:val="SAGETextCodeinline"/>
        </w:rPr>
        <w:t>GridJSGenerator</w:t>
      </w:r>
      <w:proofErr w:type="spellEnd"/>
    </w:p>
    <w:p w:rsidR="00443A1C" w:rsidRDefault="00443A1C" w:rsidP="00D84605">
      <w:pPr>
        <w:pStyle w:val="SAGEBodyText"/>
      </w:pPr>
      <w:r>
        <w:rPr>
          <w:noProof/>
        </w:rPr>
        <w:drawing>
          <wp:inline distT="0" distB="0" distL="0" distR="0" wp14:anchorId="28FB7A59" wp14:editId="52917848">
            <wp:extent cx="5853430" cy="429001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53430" cy="4290014"/>
                    </a:xfrm>
                    <a:prstGeom prst="rect">
                      <a:avLst/>
                    </a:prstGeom>
                  </pic:spPr>
                </pic:pic>
              </a:graphicData>
            </a:graphic>
          </wp:inline>
        </w:drawing>
      </w:r>
    </w:p>
    <w:p w:rsidR="00A13F57" w:rsidRDefault="00A13F57" w:rsidP="00F7437E">
      <w:pPr>
        <w:pStyle w:val="SAGEHeading1"/>
        <w:framePr w:wrap="around" w:y="631"/>
      </w:pPr>
      <w:bookmarkStart w:id="2" w:name="_Toc440896562"/>
      <w:r>
        <w:lastRenderedPageBreak/>
        <w:t>Select Model</w:t>
      </w:r>
      <w:bookmarkEnd w:id="2"/>
    </w:p>
    <w:p w:rsidR="00F7437E" w:rsidRPr="00F7437E" w:rsidRDefault="00F7437E" w:rsidP="00F7437E">
      <w:pPr>
        <w:pStyle w:val="SAGEBullet1"/>
        <w:rPr>
          <w:rStyle w:val="SAGETextBoldListItem"/>
        </w:rPr>
      </w:pPr>
      <w:r w:rsidRPr="00F7437E">
        <w:rPr>
          <w:rStyle w:val="SAGETextBoldListItem"/>
        </w:rPr>
        <w:t>Model</w:t>
      </w:r>
    </w:p>
    <w:p w:rsidR="00F7437E" w:rsidRDefault="00D84605" w:rsidP="00F7437E">
      <w:pPr>
        <w:pStyle w:val="SAGEIndentedText"/>
      </w:pPr>
      <w:r>
        <w:t>Every grid is associated with a model. Without generating the model for the grid, you will not be able to use this utility. Enter the name (exact) of the model that will be displayed as a grid</w:t>
      </w:r>
      <w:r w:rsidR="00F7437E">
        <w:t>.</w:t>
      </w:r>
    </w:p>
    <w:p w:rsidR="00F7437E" w:rsidRPr="00F7437E" w:rsidRDefault="00F7437E" w:rsidP="00F7437E">
      <w:pPr>
        <w:pStyle w:val="SAGEBullet1"/>
        <w:rPr>
          <w:rStyle w:val="SAGETextBoldListItem"/>
        </w:rPr>
      </w:pPr>
      <w:r w:rsidRPr="00F7437E">
        <w:rPr>
          <w:rStyle w:val="SAGETextBoldListItem"/>
        </w:rPr>
        <w:t>Path</w:t>
      </w:r>
    </w:p>
    <w:p w:rsidR="00D84605" w:rsidRDefault="00D84605" w:rsidP="00F7437E">
      <w:pPr>
        <w:pStyle w:val="SAGEIndentedText"/>
      </w:pPr>
      <w:r>
        <w:t xml:space="preserve">The utility uses reflection to get all the properties of the model. To do this, the utility needs to know the path in which the </w:t>
      </w:r>
      <w:r w:rsidR="00F7437E">
        <w:t>DLL</w:t>
      </w:r>
      <w:r>
        <w:t xml:space="preserve"> of the model is available</w:t>
      </w:r>
      <w:r w:rsidR="00F7437E">
        <w:t xml:space="preserve">. This will be the path to the </w:t>
      </w:r>
      <w:r w:rsidRPr="00F7437E">
        <w:rPr>
          <w:rStyle w:val="SAGETextFilename"/>
        </w:rPr>
        <w:t>Ass</w:t>
      </w:r>
      <w:r w:rsidR="00F7437E" w:rsidRPr="00F7437E">
        <w:rPr>
          <w:rStyle w:val="SAGETextFilename"/>
        </w:rPr>
        <w:t>embly</w:t>
      </w:r>
      <w:r>
        <w:t xml:space="preserve"> folder in your local machine.</w:t>
      </w:r>
    </w:p>
    <w:p w:rsidR="00D84605" w:rsidRDefault="00D84605" w:rsidP="00F7437E">
      <w:pPr>
        <w:pStyle w:val="SAGEAdmonitionNote"/>
      </w:pPr>
      <w:r w:rsidRPr="00F7437E">
        <w:rPr>
          <w:b/>
        </w:rPr>
        <w:t>Note:</w:t>
      </w:r>
      <w:r w:rsidR="00F7437E">
        <w:t xml:space="preserve"> After you use the Class G</w:t>
      </w:r>
      <w:r>
        <w:t>eneration utility to generate the mo</w:t>
      </w:r>
      <w:r w:rsidR="00F7437E">
        <w:t>dels, make sure the project is rebuilt. If it is not,</w:t>
      </w:r>
      <w:r>
        <w:t xml:space="preserve"> the </w:t>
      </w:r>
      <w:r w:rsidR="00F7437E">
        <w:t>DLL</w:t>
      </w:r>
      <w:r>
        <w:t xml:space="preserve"> will not be available in </w:t>
      </w:r>
      <w:r w:rsidR="00F7437E">
        <w:t xml:space="preserve">the </w:t>
      </w:r>
      <w:r w:rsidR="00F7437E" w:rsidRPr="00F7437E">
        <w:rPr>
          <w:rStyle w:val="SAGETextFilename"/>
        </w:rPr>
        <w:t>Assembly</w:t>
      </w:r>
      <w:r>
        <w:t xml:space="preserve"> folder.</w:t>
      </w:r>
    </w:p>
    <w:p w:rsidR="00D84605" w:rsidRDefault="00F7437E" w:rsidP="00D84605">
      <w:pPr>
        <w:pStyle w:val="SAGEBodyText"/>
      </w:pPr>
      <w:r>
        <w:t xml:space="preserve">Click </w:t>
      </w:r>
      <w:r w:rsidRPr="00F7437E">
        <w:rPr>
          <w:rStyle w:val="SAGETextUI"/>
        </w:rPr>
        <w:t>Next</w:t>
      </w:r>
      <w:r>
        <w:t xml:space="preserve"> to continue.</w:t>
      </w:r>
    </w:p>
    <w:p w:rsidR="00443A1C" w:rsidRDefault="00443A1C" w:rsidP="00D84605">
      <w:pPr>
        <w:pStyle w:val="SAGEBodyText"/>
      </w:pPr>
      <w:r>
        <w:rPr>
          <w:noProof/>
        </w:rPr>
        <w:drawing>
          <wp:inline distT="0" distB="0" distL="0" distR="0" wp14:anchorId="3D05454E" wp14:editId="0E40933C">
            <wp:extent cx="5057775" cy="442119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71494" cy="4433185"/>
                    </a:xfrm>
                    <a:prstGeom prst="rect">
                      <a:avLst/>
                    </a:prstGeom>
                  </pic:spPr>
                </pic:pic>
              </a:graphicData>
            </a:graphic>
          </wp:inline>
        </w:drawing>
      </w:r>
    </w:p>
    <w:p w:rsidR="00D84605" w:rsidRDefault="00A13F57" w:rsidP="00F7437E">
      <w:pPr>
        <w:pStyle w:val="SAGEHeading1"/>
        <w:framePr w:wrap="around"/>
      </w:pPr>
      <w:bookmarkStart w:id="3" w:name="_Toc440896563"/>
      <w:r>
        <w:lastRenderedPageBreak/>
        <w:t>Select Columns</w:t>
      </w:r>
      <w:bookmarkEnd w:id="3"/>
    </w:p>
    <w:p w:rsidR="00D84605" w:rsidRDefault="00D84605" w:rsidP="00D84605">
      <w:pPr>
        <w:pStyle w:val="SAGEBodyText"/>
      </w:pPr>
      <w:r>
        <w:t xml:space="preserve">Every property in the model will correspond to a column in </w:t>
      </w:r>
      <w:r w:rsidR="00F7437E">
        <w:t>the grid, b</w:t>
      </w:r>
      <w:r>
        <w:t xml:space="preserve">ut not all properties may need to be displayed in the grid. So the next step </w:t>
      </w:r>
      <w:r w:rsidR="00F7437E">
        <w:t>is to</w:t>
      </w:r>
      <w:r>
        <w:t xml:space="preserve"> select these columns.</w:t>
      </w:r>
    </w:p>
    <w:p w:rsidR="00D84605" w:rsidRDefault="00D84605" w:rsidP="00D84605">
      <w:pPr>
        <w:pStyle w:val="SAGEBodyText"/>
      </w:pPr>
      <w:r>
        <w:t xml:space="preserve">With the help of reflection, the utility lists out all the properties of the model with a text box alongside each. Find and </w:t>
      </w:r>
      <w:r w:rsidR="00F7437E">
        <w:t>select</w:t>
      </w:r>
      <w:r>
        <w:t xml:space="preserve"> the properties that need to be displayed in the grid. </w:t>
      </w:r>
    </w:p>
    <w:p w:rsidR="00D84605" w:rsidRDefault="00D84605" w:rsidP="00F7437E">
      <w:pPr>
        <w:pStyle w:val="SAGEAdmonitionNote"/>
      </w:pPr>
      <w:r w:rsidRPr="00F7437E">
        <w:rPr>
          <w:b/>
        </w:rPr>
        <w:t>Note:</w:t>
      </w:r>
      <w:r>
        <w:t xml:space="preserve"> The property name column is sortable for easier search</w:t>
      </w:r>
    </w:p>
    <w:p w:rsidR="00443A1C" w:rsidRDefault="00F7437E" w:rsidP="00D84605">
      <w:pPr>
        <w:pStyle w:val="SAGEBodyText"/>
      </w:pPr>
      <w:r>
        <w:t xml:space="preserve">Click </w:t>
      </w:r>
      <w:r w:rsidRPr="00F7437E">
        <w:rPr>
          <w:rStyle w:val="SAGETextUI"/>
        </w:rPr>
        <w:t>Next</w:t>
      </w:r>
      <w:r>
        <w:t xml:space="preserve"> to continue.</w:t>
      </w:r>
    </w:p>
    <w:p w:rsidR="00443A1C" w:rsidRDefault="00443A1C" w:rsidP="00D84605">
      <w:pPr>
        <w:pStyle w:val="SAGEBodyText"/>
      </w:pPr>
      <w:r>
        <w:rPr>
          <w:noProof/>
        </w:rPr>
        <w:drawing>
          <wp:inline distT="0" distB="0" distL="0" distR="0" wp14:anchorId="459826C5" wp14:editId="79143BCA">
            <wp:extent cx="5524500" cy="4829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24500" cy="4829175"/>
                    </a:xfrm>
                    <a:prstGeom prst="rect">
                      <a:avLst/>
                    </a:prstGeom>
                  </pic:spPr>
                </pic:pic>
              </a:graphicData>
            </a:graphic>
          </wp:inline>
        </w:drawing>
      </w:r>
    </w:p>
    <w:p w:rsidR="00A13F57" w:rsidRDefault="00A13F57" w:rsidP="00F7437E">
      <w:pPr>
        <w:pStyle w:val="SAGEHeading1"/>
        <w:framePr w:wrap="around"/>
      </w:pPr>
      <w:bookmarkStart w:id="4" w:name="_Toc440896564"/>
      <w:r>
        <w:lastRenderedPageBreak/>
        <w:t>Select Order</w:t>
      </w:r>
      <w:bookmarkEnd w:id="4"/>
    </w:p>
    <w:p w:rsidR="00D84605" w:rsidRDefault="00D84605" w:rsidP="00D84605">
      <w:pPr>
        <w:pStyle w:val="SAGEBodyText"/>
      </w:pPr>
      <w:r>
        <w:t xml:space="preserve">The order in which the columns are to be displayed in the grid may be different </w:t>
      </w:r>
      <w:r w:rsidR="00F7437E">
        <w:t>from the order selected on the Select Columns</w:t>
      </w:r>
      <w:r>
        <w:t xml:space="preserve"> screen.</w:t>
      </w:r>
    </w:p>
    <w:p w:rsidR="00D84605" w:rsidRDefault="00D84605" w:rsidP="00D84605">
      <w:pPr>
        <w:pStyle w:val="SAGEBodyText"/>
      </w:pPr>
      <w:r>
        <w:t xml:space="preserve">A default column order is set by the utility and can be changed. </w:t>
      </w:r>
    </w:p>
    <w:p w:rsidR="00443A1C" w:rsidRDefault="00443A1C" w:rsidP="00D84605">
      <w:pPr>
        <w:pStyle w:val="SAGEBodyText"/>
      </w:pPr>
      <w:r>
        <w:rPr>
          <w:noProof/>
        </w:rPr>
        <w:drawing>
          <wp:inline distT="0" distB="0" distL="0" distR="0" wp14:anchorId="3B2935FD" wp14:editId="3708EC53">
            <wp:extent cx="5524500" cy="4829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24500" cy="4829175"/>
                    </a:xfrm>
                    <a:prstGeom prst="rect">
                      <a:avLst/>
                    </a:prstGeom>
                  </pic:spPr>
                </pic:pic>
              </a:graphicData>
            </a:graphic>
          </wp:inline>
        </w:drawing>
      </w:r>
    </w:p>
    <w:p w:rsidR="00443A1C" w:rsidRDefault="00443A1C" w:rsidP="00D84605">
      <w:pPr>
        <w:pStyle w:val="SAGEBodyText"/>
      </w:pPr>
      <w:r>
        <w:t xml:space="preserve">In the </w:t>
      </w:r>
      <w:r w:rsidR="00F7437E">
        <w:t>following</w:t>
      </w:r>
      <w:r>
        <w:t xml:space="preserve"> example, </w:t>
      </w:r>
      <w:proofErr w:type="spellStart"/>
      <w:r>
        <w:t>AccountDescription</w:t>
      </w:r>
      <w:proofErr w:type="spellEnd"/>
      <w:r>
        <w:t xml:space="preserve"> should be the first column, followed by </w:t>
      </w:r>
      <w:proofErr w:type="spellStart"/>
      <w:r>
        <w:t>AcctExists</w:t>
      </w:r>
      <w:proofErr w:type="spellEnd"/>
      <w:r>
        <w:t xml:space="preserve">, then </w:t>
      </w:r>
      <w:proofErr w:type="spellStart"/>
      <w:r>
        <w:t>AccountNumber</w:t>
      </w:r>
      <w:proofErr w:type="spellEnd"/>
      <w:r>
        <w:t xml:space="preserve"> and finally </w:t>
      </w:r>
      <w:proofErr w:type="spellStart"/>
      <w:r>
        <w:t>AcctOptionalFields</w:t>
      </w:r>
      <w:proofErr w:type="spellEnd"/>
      <w:r w:rsidR="00F7437E">
        <w:t>.</w:t>
      </w:r>
    </w:p>
    <w:p w:rsidR="00443A1C" w:rsidRDefault="00443A1C" w:rsidP="00D84605">
      <w:pPr>
        <w:pStyle w:val="SAGEBodyText"/>
      </w:pPr>
      <w:r>
        <w:rPr>
          <w:noProof/>
        </w:rPr>
        <w:lastRenderedPageBreak/>
        <w:drawing>
          <wp:inline distT="0" distB="0" distL="0" distR="0" wp14:anchorId="4F9261FD" wp14:editId="3DC60399">
            <wp:extent cx="5524500" cy="4829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24500" cy="4829175"/>
                    </a:xfrm>
                    <a:prstGeom prst="rect">
                      <a:avLst/>
                    </a:prstGeom>
                  </pic:spPr>
                </pic:pic>
              </a:graphicData>
            </a:graphic>
          </wp:inline>
        </w:drawing>
      </w:r>
    </w:p>
    <w:p w:rsidR="00F7437E" w:rsidRDefault="00F7437E" w:rsidP="00F7437E">
      <w:pPr>
        <w:pStyle w:val="SAGEBodyText"/>
      </w:pPr>
      <w:r>
        <w:t xml:space="preserve">Click </w:t>
      </w:r>
      <w:r w:rsidRPr="00F7437E">
        <w:rPr>
          <w:rStyle w:val="SAGETextUI"/>
        </w:rPr>
        <w:t>Next</w:t>
      </w:r>
      <w:r>
        <w:t xml:space="preserve"> to continue.</w:t>
      </w:r>
    </w:p>
    <w:p w:rsidR="00A13F57" w:rsidRDefault="00A13F57" w:rsidP="00F7437E">
      <w:pPr>
        <w:pStyle w:val="SAGEHeading1"/>
        <w:framePr w:wrap="around"/>
      </w:pPr>
      <w:bookmarkStart w:id="5" w:name="_Toc440896565"/>
      <w:r>
        <w:lastRenderedPageBreak/>
        <w:t>Set Variables</w:t>
      </w:r>
      <w:bookmarkEnd w:id="5"/>
    </w:p>
    <w:p w:rsidR="00443A1C" w:rsidRPr="00F7437E" w:rsidRDefault="00443A1C" w:rsidP="00443A1C">
      <w:pPr>
        <w:pStyle w:val="SAGEBullet1"/>
        <w:rPr>
          <w:rStyle w:val="SAGETextBoldListItem"/>
        </w:rPr>
      </w:pPr>
      <w:r w:rsidRPr="00F7437E">
        <w:rPr>
          <w:rStyle w:val="SAGETextBoldListItem"/>
        </w:rPr>
        <w:t>Grid ID</w:t>
      </w:r>
    </w:p>
    <w:p w:rsidR="00D84605" w:rsidRDefault="00D84605" w:rsidP="00443A1C">
      <w:pPr>
        <w:pStyle w:val="SAGEIndentedText"/>
      </w:pPr>
      <w:r>
        <w:t>The ID of the grid as set in CSHTML</w:t>
      </w:r>
      <w:r w:rsidR="00F7437E">
        <w:t>.</w:t>
      </w:r>
    </w:p>
    <w:p w:rsidR="00D84605" w:rsidRDefault="00D84605" w:rsidP="00443A1C">
      <w:pPr>
        <w:pStyle w:val="SAGEIndentedText"/>
      </w:pPr>
      <w:r>
        <w:t xml:space="preserve">Example: </w:t>
      </w:r>
      <w:proofErr w:type="gramStart"/>
      <w:r w:rsidRPr="00F7437E">
        <w:rPr>
          <w:rStyle w:val="SAGETextCodeinline"/>
        </w:rPr>
        <w:t>@</w:t>
      </w:r>
      <w:proofErr w:type="spellStart"/>
      <w:r w:rsidRPr="00F7437E">
        <w:rPr>
          <w:rStyle w:val="SAGETextCodeinline"/>
        </w:rPr>
        <w:t>Html.KoKendoGrid</w:t>
      </w:r>
      <w:proofErr w:type="spellEnd"/>
      <w:r w:rsidRPr="00F7437E">
        <w:rPr>
          <w:rStyle w:val="SAGETextCodeinline"/>
        </w:rPr>
        <w:t>(</w:t>
      </w:r>
      <w:proofErr w:type="gramEnd"/>
      <w:r w:rsidRPr="00F7437E">
        <w:rPr>
          <w:rStyle w:val="SAGETextCodeinline"/>
        </w:rPr>
        <w:t>"</w:t>
      </w:r>
      <w:proofErr w:type="spellStart"/>
      <w:r w:rsidRPr="00F7437E">
        <w:rPr>
          <w:rStyle w:val="SAGETextCodeinline"/>
        </w:rPr>
        <w:t>JournalBatchDetailsGrid</w:t>
      </w:r>
      <w:proofErr w:type="spellEnd"/>
      <w:r w:rsidRPr="00F7437E">
        <w:rPr>
          <w:rStyle w:val="SAGETextCodeinline"/>
        </w:rPr>
        <w:t>", "journalBatchUI.ModelData.Data.JournalEntry.JournalDetail.Items", "</w:t>
      </w:r>
      <w:proofErr w:type="spellStart"/>
      <w:r w:rsidRPr="00F7437E">
        <w:rPr>
          <w:rStyle w:val="SAGETextCodeinline"/>
        </w:rPr>
        <w:t>TransactionNumber</w:t>
      </w:r>
      <w:proofErr w:type="spellEnd"/>
      <w:r w:rsidRPr="00F7437E">
        <w:rPr>
          <w:rStyle w:val="SAGETextCodeinline"/>
        </w:rPr>
        <w:t>", "</w:t>
      </w:r>
      <w:proofErr w:type="spellStart"/>
      <w:r w:rsidRPr="00F7437E">
        <w:rPr>
          <w:rStyle w:val="SAGETextCodeinline"/>
        </w:rPr>
        <w:t>journalBatchUIGrid.entryDetailsMultiConfig</w:t>
      </w:r>
      <w:proofErr w:type="spellEnd"/>
      <w:r w:rsidRPr="00F7437E">
        <w:rPr>
          <w:rStyle w:val="SAGETextCodeinline"/>
        </w:rPr>
        <w:t>", true)</w:t>
      </w:r>
    </w:p>
    <w:p w:rsidR="00443A1C" w:rsidRPr="00F7437E" w:rsidRDefault="00443A1C" w:rsidP="00443A1C">
      <w:pPr>
        <w:pStyle w:val="SAGEBullet1"/>
        <w:rPr>
          <w:rStyle w:val="SAGETextBoldListItem"/>
        </w:rPr>
      </w:pPr>
      <w:r w:rsidRPr="00F7437E">
        <w:rPr>
          <w:rStyle w:val="SAGETextBoldListItem"/>
        </w:rPr>
        <w:t>Namespace</w:t>
      </w:r>
    </w:p>
    <w:p w:rsidR="00D84605" w:rsidRDefault="00D84605" w:rsidP="00443A1C">
      <w:pPr>
        <w:pStyle w:val="SAGEIndentedText"/>
      </w:pPr>
      <w:r>
        <w:t>The namespace is auto generated by the utility and is open to be changed. The generated namespace is a suggestion and is not final</w:t>
      </w:r>
      <w:r w:rsidR="00F7437E">
        <w:t>.</w:t>
      </w:r>
    </w:p>
    <w:p w:rsidR="00443A1C" w:rsidRPr="00F7437E" w:rsidRDefault="00443A1C" w:rsidP="00443A1C">
      <w:pPr>
        <w:pStyle w:val="SAGEBullet1"/>
        <w:rPr>
          <w:rStyle w:val="SAGETextBoldListItem"/>
        </w:rPr>
      </w:pPr>
      <w:r w:rsidRPr="00F7437E">
        <w:rPr>
          <w:rStyle w:val="SAGETextBoldListItem"/>
        </w:rPr>
        <w:t>JS View Model</w:t>
      </w:r>
    </w:p>
    <w:p w:rsidR="00D84605" w:rsidRDefault="00D84605" w:rsidP="00443A1C">
      <w:pPr>
        <w:pStyle w:val="SAGEIndentedText"/>
      </w:pPr>
      <w:r>
        <w:t xml:space="preserve">The JSON View model to which the grid will be bound to on </w:t>
      </w:r>
      <w:r w:rsidR="00F7437E">
        <w:t xml:space="preserve">the </w:t>
      </w:r>
      <w:r>
        <w:t xml:space="preserve">client side. </w:t>
      </w:r>
    </w:p>
    <w:p w:rsidR="00D84605" w:rsidRPr="00F7437E" w:rsidRDefault="00D84605" w:rsidP="00443A1C">
      <w:pPr>
        <w:pStyle w:val="SAGEIndentedText"/>
        <w:rPr>
          <w:rStyle w:val="SAGETextCodeinline"/>
        </w:rPr>
      </w:pPr>
      <w:r>
        <w:t xml:space="preserve">Example: </w:t>
      </w:r>
      <w:proofErr w:type="spellStart"/>
      <w:r w:rsidRPr="00F7437E">
        <w:rPr>
          <w:rStyle w:val="SAGETextCodeinline"/>
        </w:rPr>
        <w:t>journalBatchUI.ModelData.Data</w:t>
      </w:r>
      <w:proofErr w:type="spellEnd"/>
    </w:p>
    <w:p w:rsidR="00443A1C" w:rsidRPr="00F7437E" w:rsidRDefault="00443A1C" w:rsidP="00443A1C">
      <w:pPr>
        <w:pStyle w:val="SAGEBullet1"/>
        <w:rPr>
          <w:rStyle w:val="SAGETextBoldListItem"/>
        </w:rPr>
      </w:pPr>
      <w:r w:rsidRPr="00F7437E">
        <w:rPr>
          <w:rStyle w:val="SAGETextBoldListItem"/>
        </w:rPr>
        <w:t>Module</w:t>
      </w:r>
    </w:p>
    <w:p w:rsidR="00D84605" w:rsidRDefault="00F7437E" w:rsidP="00443A1C">
      <w:pPr>
        <w:pStyle w:val="SAGEIndentedText"/>
      </w:pPr>
      <w:r>
        <w:t>From the list, select</w:t>
      </w:r>
      <w:r w:rsidR="00D84605">
        <w:t xml:space="preserve"> AP, AR, AS, CS, GL, IC, OE, PO, Core or Shared</w:t>
      </w:r>
      <w:r>
        <w:t>.</w:t>
      </w:r>
    </w:p>
    <w:p w:rsidR="00443A1C" w:rsidRPr="00F7437E" w:rsidRDefault="00443A1C" w:rsidP="00443A1C">
      <w:pPr>
        <w:pStyle w:val="SAGEBullet1"/>
        <w:rPr>
          <w:rStyle w:val="SAGETextBoldListItem"/>
        </w:rPr>
      </w:pPr>
      <w:r w:rsidRPr="00F7437E">
        <w:rPr>
          <w:rStyle w:val="SAGETextBoldListItem"/>
        </w:rPr>
        <w:t>Controller</w:t>
      </w:r>
    </w:p>
    <w:p w:rsidR="00D84605" w:rsidRDefault="00D84605" w:rsidP="00443A1C">
      <w:pPr>
        <w:pStyle w:val="SAGEIndentedText"/>
      </w:pPr>
      <w:r>
        <w:t xml:space="preserve">The name of the Controller to </w:t>
      </w:r>
      <w:r w:rsidR="00F7437E">
        <w:t xml:space="preserve">which the grid will connect </w:t>
      </w:r>
      <w:r>
        <w:t>to get the data</w:t>
      </w:r>
      <w:r w:rsidR="00F7437E">
        <w:t>.</w:t>
      </w:r>
    </w:p>
    <w:p w:rsidR="00443A1C" w:rsidRPr="00F7437E" w:rsidRDefault="00443A1C" w:rsidP="00443A1C">
      <w:pPr>
        <w:pStyle w:val="SAGEBullet1"/>
        <w:rPr>
          <w:rStyle w:val="SAGETextBoldListItem"/>
        </w:rPr>
      </w:pPr>
      <w:r w:rsidRPr="00F7437E">
        <w:rPr>
          <w:rStyle w:val="SAGETextBoldListItem"/>
        </w:rPr>
        <w:t>Action</w:t>
      </w:r>
    </w:p>
    <w:p w:rsidR="00D84605" w:rsidRDefault="00D84605" w:rsidP="00443A1C">
      <w:pPr>
        <w:pStyle w:val="SAGEIndentedText"/>
      </w:pPr>
      <w:r>
        <w:t>The name of the Action method to which the grid will connect to, to get the data</w:t>
      </w:r>
    </w:p>
    <w:p w:rsidR="00443A1C" w:rsidRPr="00F7437E" w:rsidRDefault="00443A1C" w:rsidP="00443A1C">
      <w:pPr>
        <w:pStyle w:val="SAGEBullet1"/>
        <w:rPr>
          <w:rStyle w:val="SAGETextBoldListItem"/>
        </w:rPr>
      </w:pPr>
      <w:r w:rsidRPr="00F7437E">
        <w:rPr>
          <w:rStyle w:val="SAGETextBoldListItem"/>
        </w:rPr>
        <w:t>Has User Preference</w:t>
      </w:r>
    </w:p>
    <w:p w:rsidR="00F7437E" w:rsidRDefault="00F7437E" w:rsidP="00443A1C">
      <w:pPr>
        <w:pStyle w:val="SAGEIndentedText"/>
      </w:pPr>
      <w:r>
        <w:t>Select or clear this check box as needed. As a general rule, for</w:t>
      </w:r>
      <w:r w:rsidR="00D84605">
        <w:t xml:space="preserve"> grids </w:t>
      </w:r>
      <w:r>
        <w:t>with fewer than 4 columns, u</w:t>
      </w:r>
      <w:r w:rsidR="00D84605">
        <w:t xml:space="preserve">ser preference is not needed. </w:t>
      </w:r>
      <w:r>
        <w:t>If the column count is fewer than 4, this option is cleared by default, but you can select it.</w:t>
      </w:r>
    </w:p>
    <w:p w:rsidR="00443A1C" w:rsidRPr="00F7437E" w:rsidRDefault="00443A1C" w:rsidP="00443A1C">
      <w:pPr>
        <w:pStyle w:val="SAGEBullet1"/>
        <w:rPr>
          <w:rStyle w:val="SAGETextBoldListItem"/>
        </w:rPr>
      </w:pPr>
      <w:r w:rsidRPr="00F7437E">
        <w:rPr>
          <w:rStyle w:val="SAGETextBoldListItem"/>
        </w:rPr>
        <w:t>User Preference ID</w:t>
      </w:r>
    </w:p>
    <w:p w:rsidR="00D84605" w:rsidRDefault="00F7437E" w:rsidP="00443A1C">
      <w:pPr>
        <w:pStyle w:val="SAGEIndentedText"/>
      </w:pPr>
      <w:r>
        <w:t>Every user preference needs an ID. T</w:t>
      </w:r>
      <w:r w:rsidR="00D84605">
        <w:t xml:space="preserve">his is generated by the utility </w:t>
      </w:r>
      <w:r>
        <w:t>by default</w:t>
      </w:r>
      <w:r w:rsidR="00D84605">
        <w:t xml:space="preserve">. Make sure you add this at the common </w:t>
      </w:r>
      <w:r>
        <w:t>JavaScript</w:t>
      </w:r>
      <w:r w:rsidR="00D84605">
        <w:t xml:space="preserve"> file.</w:t>
      </w:r>
    </w:p>
    <w:p w:rsidR="00443A1C" w:rsidRPr="00F7437E" w:rsidRDefault="00443A1C" w:rsidP="00443A1C">
      <w:pPr>
        <w:pStyle w:val="SAGEBullet1"/>
        <w:rPr>
          <w:rStyle w:val="SAGETextBoldListItem"/>
        </w:rPr>
      </w:pPr>
      <w:r w:rsidRPr="00F7437E">
        <w:rPr>
          <w:rStyle w:val="SAGETextBoldListItem"/>
        </w:rPr>
        <w:t>Has Delete</w:t>
      </w:r>
    </w:p>
    <w:p w:rsidR="00D84605" w:rsidRDefault="00D84605" w:rsidP="00443A1C">
      <w:pPr>
        <w:pStyle w:val="SAGEIndentedText"/>
      </w:pPr>
      <w:r>
        <w:t xml:space="preserve">If the grid has delete functionality, </w:t>
      </w:r>
      <w:r w:rsidR="00F7437E">
        <w:t>select</w:t>
      </w:r>
      <w:r>
        <w:t xml:space="preserve"> this option</w:t>
      </w:r>
      <w:r w:rsidR="00F7437E">
        <w:t>.</w:t>
      </w:r>
    </w:p>
    <w:p w:rsidR="00443A1C" w:rsidRDefault="00443A1C" w:rsidP="00443A1C">
      <w:pPr>
        <w:pStyle w:val="SAGEBodyText"/>
      </w:pPr>
      <w:r>
        <w:rPr>
          <w:noProof/>
        </w:rPr>
        <w:lastRenderedPageBreak/>
        <w:drawing>
          <wp:inline distT="0" distB="0" distL="0" distR="0" wp14:anchorId="416DCB1F" wp14:editId="2C164A51">
            <wp:extent cx="5524500" cy="4829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24500" cy="4829175"/>
                    </a:xfrm>
                    <a:prstGeom prst="rect">
                      <a:avLst/>
                    </a:prstGeom>
                  </pic:spPr>
                </pic:pic>
              </a:graphicData>
            </a:graphic>
          </wp:inline>
        </w:drawing>
      </w:r>
    </w:p>
    <w:p w:rsidR="00A13F57" w:rsidRDefault="00A13F57" w:rsidP="00F7437E">
      <w:pPr>
        <w:pStyle w:val="SAGEHeading1"/>
        <w:framePr w:wrap="around"/>
      </w:pPr>
      <w:bookmarkStart w:id="6" w:name="_Toc440896566"/>
      <w:r>
        <w:lastRenderedPageBreak/>
        <w:t>Results</w:t>
      </w:r>
      <w:bookmarkEnd w:id="6"/>
    </w:p>
    <w:p w:rsidR="00D84605" w:rsidRDefault="00D84605" w:rsidP="00D84605">
      <w:pPr>
        <w:pStyle w:val="SAGEBodyText"/>
      </w:pPr>
      <w:r>
        <w:t>The results are displayed in two different tabs</w:t>
      </w:r>
    </w:p>
    <w:p w:rsidR="00D84605" w:rsidRDefault="00BE18E3" w:rsidP="007E3F4F">
      <w:pPr>
        <w:pStyle w:val="SAGEHeading2"/>
      </w:pPr>
      <w:bookmarkStart w:id="7" w:name="_Toc440896567"/>
      <w:r>
        <w:t>JavaScript</w:t>
      </w:r>
      <w:bookmarkEnd w:id="7"/>
    </w:p>
    <w:p w:rsidR="00D84605" w:rsidRDefault="00D84605" w:rsidP="00D84605">
      <w:pPr>
        <w:pStyle w:val="SAGEBodyText"/>
      </w:pPr>
      <w:r>
        <w:t xml:space="preserve">This contains the </w:t>
      </w:r>
      <w:r w:rsidR="007E3F4F">
        <w:t>JavaScript</w:t>
      </w:r>
      <w:r>
        <w:t xml:space="preserve"> code that is needed to display the records on the screen, provided the controller has been wired up to bring the data. </w:t>
      </w:r>
    </w:p>
    <w:p w:rsidR="00D84605" w:rsidRDefault="00D84605" w:rsidP="00D84605">
      <w:pPr>
        <w:pStyle w:val="SAGEBodyText"/>
      </w:pPr>
      <w:r>
        <w:t xml:space="preserve">Copy </w:t>
      </w:r>
      <w:r w:rsidR="007E3F4F">
        <w:t xml:space="preserve">and </w:t>
      </w:r>
      <w:r>
        <w:t xml:space="preserve">paste the text into the </w:t>
      </w:r>
      <w:r w:rsidRPr="007E3F4F">
        <w:rPr>
          <w:rStyle w:val="SAGETextFilename"/>
        </w:rPr>
        <w:t>Behaviour.js</w:t>
      </w:r>
      <w:r>
        <w:t xml:space="preserve"> file of the respective page.</w:t>
      </w:r>
    </w:p>
    <w:p w:rsidR="00443A1C" w:rsidRDefault="00443A1C" w:rsidP="00D84605">
      <w:pPr>
        <w:pStyle w:val="SAGEBodyText"/>
      </w:pPr>
      <w:r>
        <w:rPr>
          <w:noProof/>
        </w:rPr>
        <w:drawing>
          <wp:inline distT="0" distB="0" distL="0" distR="0" wp14:anchorId="3341CB10" wp14:editId="7E17F5A8">
            <wp:extent cx="5524500" cy="4829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24500" cy="4829175"/>
                    </a:xfrm>
                    <a:prstGeom prst="rect">
                      <a:avLst/>
                    </a:prstGeom>
                  </pic:spPr>
                </pic:pic>
              </a:graphicData>
            </a:graphic>
          </wp:inline>
        </w:drawing>
      </w:r>
    </w:p>
    <w:p w:rsidR="00A13F57" w:rsidRDefault="00A13F57" w:rsidP="00F51375">
      <w:pPr>
        <w:pStyle w:val="SAGEHeading2"/>
      </w:pPr>
      <w:bookmarkStart w:id="8" w:name="_Toc440896568"/>
      <w:r>
        <w:t>CSHTML</w:t>
      </w:r>
      <w:bookmarkEnd w:id="8"/>
    </w:p>
    <w:p w:rsidR="00D84605" w:rsidRDefault="00D84605" w:rsidP="00D84605">
      <w:pPr>
        <w:pStyle w:val="SAGEBodyText"/>
      </w:pPr>
      <w:r>
        <w:t>This contains the CSHTML code that is needed for localization and customization of the grid.</w:t>
      </w:r>
    </w:p>
    <w:p w:rsidR="00D84605" w:rsidRDefault="00D84605" w:rsidP="009E5068">
      <w:pPr>
        <w:pStyle w:val="SAGEBodyText"/>
      </w:pPr>
      <w:r>
        <w:lastRenderedPageBreak/>
        <w:t xml:space="preserve">Copy </w:t>
      </w:r>
      <w:r w:rsidR="007E3F4F">
        <w:t xml:space="preserve">and </w:t>
      </w:r>
      <w:r>
        <w:t xml:space="preserve">paste the text into the corresponding </w:t>
      </w:r>
      <w:r w:rsidRPr="007E3F4F">
        <w:rPr>
          <w:rStyle w:val="SAGETextFilename"/>
        </w:rPr>
        <w:t>.</w:t>
      </w:r>
      <w:proofErr w:type="spellStart"/>
      <w:r w:rsidRPr="007E3F4F">
        <w:rPr>
          <w:rStyle w:val="SAGETextFilename"/>
        </w:rPr>
        <w:t>cshtml</w:t>
      </w:r>
      <w:proofErr w:type="spellEnd"/>
      <w:r>
        <w:t xml:space="preserve"> file of the grid.</w:t>
      </w:r>
    </w:p>
    <w:p w:rsidR="00443A1C" w:rsidRDefault="00443A1C" w:rsidP="009E5068">
      <w:pPr>
        <w:pStyle w:val="SAGEBodyText"/>
      </w:pPr>
      <w:r>
        <w:rPr>
          <w:noProof/>
        </w:rPr>
        <w:drawing>
          <wp:inline distT="0" distB="0" distL="0" distR="0" wp14:anchorId="0E11DEEE" wp14:editId="5EA2152B">
            <wp:extent cx="5524500" cy="4829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24500" cy="4829175"/>
                    </a:xfrm>
                    <a:prstGeom prst="rect">
                      <a:avLst/>
                    </a:prstGeom>
                  </pic:spPr>
                </pic:pic>
              </a:graphicData>
            </a:graphic>
          </wp:inline>
        </w:drawing>
      </w:r>
    </w:p>
    <w:sectPr w:rsidR="00443A1C"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1242" w:rsidRDefault="00651242" w:rsidP="00713520">
      <w:pPr>
        <w:spacing w:line="240" w:lineRule="auto"/>
      </w:pPr>
      <w:r>
        <w:separator/>
      </w:r>
    </w:p>
    <w:p w:rsidR="00651242" w:rsidRDefault="00651242"/>
  </w:endnote>
  <w:endnote w:type="continuationSeparator" w:id="0">
    <w:p w:rsidR="00651242" w:rsidRDefault="00651242" w:rsidP="00713520">
      <w:pPr>
        <w:spacing w:line="240" w:lineRule="auto"/>
      </w:pPr>
      <w:r>
        <w:continuationSeparator/>
      </w:r>
    </w:p>
    <w:p w:rsidR="00651242" w:rsidRDefault="006512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710" w:rsidRDefault="00D13710" w:rsidP="009C742D">
    <w:pPr>
      <w:pStyle w:val="SAGEFooter"/>
    </w:pPr>
    <w:r>
      <w:t xml:space="preserve">Product manual ¦ </w:t>
    </w:r>
    <w:r>
      <w:fldChar w:fldCharType="begin"/>
    </w:r>
    <w:r>
      <w:instrText xml:space="preserve"> STYLEREF  "_Cover date" </w:instrText>
    </w:r>
    <w:r>
      <w:fldChar w:fldCharType="separate"/>
    </w:r>
    <w:r w:rsidR="00EF4227">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710" w:rsidRDefault="00D13710">
    <w:pPr>
      <w:pStyle w:val="Footer"/>
    </w:pPr>
  </w:p>
  <w:p w:rsidR="00D13710" w:rsidRDefault="00D13710"/>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D13710" w:rsidTr="0081634F">
      <w:tc>
        <w:tcPr>
          <w:tcW w:w="6804" w:type="dxa"/>
          <w:vAlign w:val="bottom"/>
        </w:tcPr>
        <w:p w:rsidR="00D13710" w:rsidRPr="001872FE" w:rsidRDefault="00651242" w:rsidP="00A141E0">
          <w:pPr>
            <w:pStyle w:val="SAGEFooter"/>
          </w:pPr>
          <w:r>
            <w:fldChar w:fldCharType="begin"/>
          </w:r>
          <w:r>
            <w:instrText xml:space="preserve"> STYLEREF  SAGE_Title  \* MERGEFORMAT </w:instrText>
          </w:r>
          <w:r>
            <w:fldChar w:fldCharType="separate"/>
          </w:r>
          <w:r w:rsidR="00664B51">
            <w:rPr>
              <w:noProof/>
            </w:rPr>
            <w:t>Sage 300 Web Screens SDK</w:t>
          </w:r>
          <w:r>
            <w:rPr>
              <w:noProof/>
            </w:rPr>
            <w:fldChar w:fldCharType="end"/>
          </w:r>
          <w:r w:rsidR="00D13710">
            <w:rPr>
              <w:noProof/>
            </w:rPr>
            <w:t xml:space="preserve"> </w:t>
          </w:r>
          <w:r w:rsidR="00A141E0">
            <w:rPr>
              <w:noProof/>
            </w:rPr>
            <w:t>– Generating JavaScript for Grids</w:t>
          </w:r>
        </w:p>
      </w:tc>
      <w:tc>
        <w:tcPr>
          <w:tcW w:w="1983" w:type="dxa"/>
          <w:vAlign w:val="bottom"/>
        </w:tcPr>
        <w:sdt>
          <w:sdtPr>
            <w:id w:val="893701963"/>
            <w:docPartObj>
              <w:docPartGallery w:val="Page Numbers (Top of Page)"/>
              <w:docPartUnique/>
            </w:docPartObj>
          </w:sdtPr>
          <w:sdtEndPr/>
          <w:sdtContent>
            <w:p w:rsidR="00D13710" w:rsidRDefault="00D13710"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664B51">
                <w:rPr>
                  <w:noProof/>
                </w:rPr>
                <w:t>12</w:t>
              </w:r>
              <w:r>
                <w:rPr>
                  <w:sz w:val="24"/>
                  <w:szCs w:val="24"/>
                </w:rPr>
                <w:fldChar w:fldCharType="end"/>
              </w:r>
              <w:r>
                <w:t xml:space="preserve"> of </w:t>
              </w:r>
              <w:r>
                <w:fldChar w:fldCharType="begin"/>
              </w:r>
              <w:r>
                <w:instrText xml:space="preserve"> NUMPAGES  </w:instrText>
              </w:r>
              <w:r>
                <w:fldChar w:fldCharType="separate"/>
              </w:r>
              <w:r w:rsidR="00664B51">
                <w:rPr>
                  <w:noProof/>
                </w:rPr>
                <w:t>12</w:t>
              </w:r>
              <w:r>
                <w:rPr>
                  <w:noProof/>
                </w:rPr>
                <w:fldChar w:fldCharType="end"/>
              </w:r>
            </w:p>
          </w:sdtContent>
        </w:sdt>
      </w:tc>
    </w:tr>
  </w:tbl>
  <w:p w:rsidR="00D13710" w:rsidRDefault="00D13710" w:rsidP="00A6168E">
    <w:pPr>
      <w:pStyle w:val="1pt"/>
      <w:tabs>
        <w:tab w:val="left" w:pos="1695"/>
      </w:tabs>
    </w:pPr>
    <w:r>
      <w:tab/>
    </w:r>
  </w:p>
  <w:p w:rsidR="00D13710" w:rsidRDefault="00D13710"/>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D13710" w:rsidTr="001D202A">
      <w:tc>
        <w:tcPr>
          <w:tcW w:w="6804" w:type="dxa"/>
          <w:vAlign w:val="bottom"/>
        </w:tcPr>
        <w:p w:rsidR="00D13710" w:rsidRPr="001872FE" w:rsidRDefault="00651242" w:rsidP="00A141E0">
          <w:pPr>
            <w:pStyle w:val="SAGEFooter"/>
          </w:pPr>
          <w:r>
            <w:fldChar w:fldCharType="begin"/>
          </w:r>
          <w:r>
            <w:instrText xml:space="preserve"> STYLEREF  SAGE_Title  \* MERGEFORMAT </w:instrText>
          </w:r>
          <w:r>
            <w:fldChar w:fldCharType="separate"/>
          </w:r>
          <w:r w:rsidR="00664B51">
            <w:rPr>
              <w:noProof/>
            </w:rPr>
            <w:t>Sage 300 Web Screens SDK</w:t>
          </w:r>
          <w:r>
            <w:rPr>
              <w:noProof/>
            </w:rPr>
            <w:fldChar w:fldCharType="end"/>
          </w:r>
          <w:r w:rsidR="00D13710">
            <w:rPr>
              <w:noProof/>
            </w:rPr>
            <w:t xml:space="preserve"> </w:t>
          </w:r>
          <w:r w:rsidR="00A141E0">
            <w:rPr>
              <w:noProof/>
            </w:rPr>
            <w:t>– Generating JavaScript for Grids</w:t>
          </w:r>
        </w:p>
      </w:tc>
      <w:tc>
        <w:tcPr>
          <w:tcW w:w="1983" w:type="dxa"/>
          <w:vAlign w:val="bottom"/>
        </w:tcPr>
        <w:sdt>
          <w:sdtPr>
            <w:id w:val="-898278734"/>
            <w:docPartObj>
              <w:docPartGallery w:val="Page Numbers (Top of Page)"/>
              <w:docPartUnique/>
            </w:docPartObj>
          </w:sdtPr>
          <w:sdtEndPr/>
          <w:sdtContent>
            <w:p w:rsidR="00D13710" w:rsidRDefault="00D13710"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664B51">
                <w:rPr>
                  <w:noProof/>
                </w:rPr>
                <w:t>4</w:t>
              </w:r>
              <w:r>
                <w:rPr>
                  <w:sz w:val="24"/>
                  <w:szCs w:val="24"/>
                </w:rPr>
                <w:fldChar w:fldCharType="end"/>
              </w:r>
              <w:r>
                <w:t xml:space="preserve"> of </w:t>
              </w:r>
              <w:r>
                <w:fldChar w:fldCharType="begin"/>
              </w:r>
              <w:r>
                <w:instrText xml:space="preserve"> NUMPAGES  </w:instrText>
              </w:r>
              <w:r>
                <w:fldChar w:fldCharType="separate"/>
              </w:r>
              <w:r w:rsidR="00664B51">
                <w:rPr>
                  <w:noProof/>
                </w:rPr>
                <w:t>12</w:t>
              </w:r>
              <w:r>
                <w:rPr>
                  <w:noProof/>
                </w:rPr>
                <w:fldChar w:fldCharType="end"/>
              </w:r>
            </w:p>
          </w:sdtContent>
        </w:sdt>
      </w:tc>
    </w:tr>
  </w:tbl>
  <w:p w:rsidR="00D13710" w:rsidRDefault="00D137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1242" w:rsidRDefault="00651242" w:rsidP="00713520">
      <w:pPr>
        <w:spacing w:line="240" w:lineRule="auto"/>
      </w:pPr>
    </w:p>
    <w:p w:rsidR="00651242" w:rsidRDefault="00651242"/>
  </w:footnote>
  <w:footnote w:type="continuationSeparator" w:id="0">
    <w:p w:rsidR="00651242" w:rsidRDefault="00651242" w:rsidP="00713520">
      <w:pPr>
        <w:spacing w:line="240" w:lineRule="auto"/>
      </w:pPr>
    </w:p>
    <w:p w:rsidR="00651242" w:rsidRDefault="00651242"/>
  </w:footnote>
  <w:footnote w:type="continuationNotice" w:id="1">
    <w:p w:rsidR="00651242" w:rsidRDefault="00651242">
      <w:pPr>
        <w:spacing w:line="240" w:lineRule="auto"/>
      </w:pPr>
    </w:p>
    <w:p w:rsidR="00651242" w:rsidRDefault="0065124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710" w:rsidRDefault="00D13710"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D13710" w:rsidRDefault="00D1371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710" w:rsidRDefault="00D1371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710" w:rsidRDefault="00D13710">
    <w:pPr>
      <w:pStyle w:val="Header"/>
    </w:pPr>
  </w:p>
  <w:p w:rsidR="00D13710" w:rsidRDefault="00D13710"/>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710" w:rsidRPr="003125A0" w:rsidRDefault="00651242" w:rsidP="0079162B">
    <w:pPr>
      <w:pStyle w:val="SAGEHeader"/>
    </w:pPr>
    <w:r>
      <w:fldChar w:fldCharType="begin"/>
    </w:r>
    <w:r>
      <w:instrText xml:space="preserve"> STYLEREF  "SAGE_Heading 1" \l  \* MERGEFORMAT </w:instrText>
    </w:r>
    <w:r>
      <w:fldChar w:fldCharType="separate"/>
    </w:r>
    <w:r w:rsidR="00664B51" w:rsidRPr="00664B51">
      <w:rPr>
        <w:b/>
        <w:bCs/>
        <w:noProof/>
      </w:rPr>
      <w:t>Results</w:t>
    </w:r>
    <w:r>
      <w:rPr>
        <w:b/>
        <w:bCs/>
        <w:noProof/>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710" w:rsidRDefault="00D137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5" type="#_x0000_t75" style="width:20.25pt;height:20.25pt" o:bullet="t">
        <v:imagedata r:id="rId1" o:title="clip_image001"/>
      </v:shape>
    </w:pict>
  </w:numPicBullet>
  <w:abstractNum w:abstractNumId="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5">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16">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17">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11"/>
  </w:num>
  <w:num w:numId="3">
    <w:abstractNumId w:val="10"/>
  </w:num>
  <w:num w:numId="4">
    <w:abstractNumId w:val="21"/>
  </w:num>
  <w:num w:numId="5">
    <w:abstractNumId w:val="20"/>
  </w:num>
  <w:num w:numId="6">
    <w:abstractNumId w:val="19"/>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7"/>
  </w:num>
  <w:num w:numId="18">
    <w:abstractNumId w:val="15"/>
  </w:num>
  <w:num w:numId="19">
    <w:abstractNumId w:val="18"/>
  </w:num>
  <w:num w:numId="20">
    <w:abstractNumId w:val="16"/>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16"/>
  </w:num>
  <w:num w:numId="22">
    <w:abstractNumId w:val="13"/>
  </w:num>
  <w:num w:numId="23">
    <w:abstractNumId w:val="1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68B"/>
    <w:rsid w:val="00001F84"/>
    <w:rsid w:val="0000396C"/>
    <w:rsid w:val="00004D7E"/>
    <w:rsid w:val="00015884"/>
    <w:rsid w:val="0001756A"/>
    <w:rsid w:val="00024655"/>
    <w:rsid w:val="00026556"/>
    <w:rsid w:val="00026E2D"/>
    <w:rsid w:val="000347FA"/>
    <w:rsid w:val="0003598D"/>
    <w:rsid w:val="000373BC"/>
    <w:rsid w:val="0004068B"/>
    <w:rsid w:val="00044C65"/>
    <w:rsid w:val="00045837"/>
    <w:rsid w:val="00046957"/>
    <w:rsid w:val="00050A70"/>
    <w:rsid w:val="00052475"/>
    <w:rsid w:val="00053262"/>
    <w:rsid w:val="000546D6"/>
    <w:rsid w:val="00057553"/>
    <w:rsid w:val="00057A33"/>
    <w:rsid w:val="00063553"/>
    <w:rsid w:val="00063C74"/>
    <w:rsid w:val="00065734"/>
    <w:rsid w:val="00066DF2"/>
    <w:rsid w:val="00070048"/>
    <w:rsid w:val="00077419"/>
    <w:rsid w:val="00083958"/>
    <w:rsid w:val="00083991"/>
    <w:rsid w:val="000849C5"/>
    <w:rsid w:val="000857BE"/>
    <w:rsid w:val="00092ABF"/>
    <w:rsid w:val="00094F2F"/>
    <w:rsid w:val="00095728"/>
    <w:rsid w:val="000A0E76"/>
    <w:rsid w:val="000A5542"/>
    <w:rsid w:val="000A7D67"/>
    <w:rsid w:val="000B2C0A"/>
    <w:rsid w:val="000B45D0"/>
    <w:rsid w:val="000B4944"/>
    <w:rsid w:val="000C31EA"/>
    <w:rsid w:val="000C3ACD"/>
    <w:rsid w:val="000C5370"/>
    <w:rsid w:val="000D1162"/>
    <w:rsid w:val="000D184D"/>
    <w:rsid w:val="000D352D"/>
    <w:rsid w:val="000D3635"/>
    <w:rsid w:val="000D3EC7"/>
    <w:rsid w:val="000D68A6"/>
    <w:rsid w:val="000E248A"/>
    <w:rsid w:val="000E600D"/>
    <w:rsid w:val="000E640D"/>
    <w:rsid w:val="000F05FD"/>
    <w:rsid w:val="001016F3"/>
    <w:rsid w:val="00106EF1"/>
    <w:rsid w:val="00107896"/>
    <w:rsid w:val="00111F8F"/>
    <w:rsid w:val="001154B7"/>
    <w:rsid w:val="0011715D"/>
    <w:rsid w:val="00117B53"/>
    <w:rsid w:val="001266B2"/>
    <w:rsid w:val="0012795B"/>
    <w:rsid w:val="00130D4C"/>
    <w:rsid w:val="001363F2"/>
    <w:rsid w:val="00142BD0"/>
    <w:rsid w:val="00144CCC"/>
    <w:rsid w:val="00151702"/>
    <w:rsid w:val="001531BF"/>
    <w:rsid w:val="00153E5B"/>
    <w:rsid w:val="0015531F"/>
    <w:rsid w:val="00157D72"/>
    <w:rsid w:val="00163518"/>
    <w:rsid w:val="00163DB2"/>
    <w:rsid w:val="00167BBE"/>
    <w:rsid w:val="00170CCE"/>
    <w:rsid w:val="001724B0"/>
    <w:rsid w:val="00174D71"/>
    <w:rsid w:val="00174EAA"/>
    <w:rsid w:val="00177501"/>
    <w:rsid w:val="0017782A"/>
    <w:rsid w:val="00186840"/>
    <w:rsid w:val="001872FE"/>
    <w:rsid w:val="001905CD"/>
    <w:rsid w:val="00194B1C"/>
    <w:rsid w:val="001967BA"/>
    <w:rsid w:val="001977F6"/>
    <w:rsid w:val="001A2E80"/>
    <w:rsid w:val="001A3462"/>
    <w:rsid w:val="001B126D"/>
    <w:rsid w:val="001B1B5E"/>
    <w:rsid w:val="001B4BA4"/>
    <w:rsid w:val="001B5503"/>
    <w:rsid w:val="001B7C7F"/>
    <w:rsid w:val="001C535E"/>
    <w:rsid w:val="001C606F"/>
    <w:rsid w:val="001C6691"/>
    <w:rsid w:val="001D1827"/>
    <w:rsid w:val="001D202A"/>
    <w:rsid w:val="001D2692"/>
    <w:rsid w:val="001D2785"/>
    <w:rsid w:val="001D40C7"/>
    <w:rsid w:val="001D43AE"/>
    <w:rsid w:val="001D62E1"/>
    <w:rsid w:val="001D646D"/>
    <w:rsid w:val="001D7271"/>
    <w:rsid w:val="001D7AC2"/>
    <w:rsid w:val="001E3AF1"/>
    <w:rsid w:val="001E6FEF"/>
    <w:rsid w:val="001F0E72"/>
    <w:rsid w:val="001F3E16"/>
    <w:rsid w:val="001F720B"/>
    <w:rsid w:val="001F72AB"/>
    <w:rsid w:val="0020014A"/>
    <w:rsid w:val="00213941"/>
    <w:rsid w:val="002144F8"/>
    <w:rsid w:val="00224616"/>
    <w:rsid w:val="00227F92"/>
    <w:rsid w:val="00230416"/>
    <w:rsid w:val="0023359D"/>
    <w:rsid w:val="00237476"/>
    <w:rsid w:val="002374CE"/>
    <w:rsid w:val="002412BE"/>
    <w:rsid w:val="00244442"/>
    <w:rsid w:val="002519A4"/>
    <w:rsid w:val="0025240A"/>
    <w:rsid w:val="00261A33"/>
    <w:rsid w:val="00264E03"/>
    <w:rsid w:val="00267ECF"/>
    <w:rsid w:val="0027094C"/>
    <w:rsid w:val="0027100D"/>
    <w:rsid w:val="00276387"/>
    <w:rsid w:val="00277916"/>
    <w:rsid w:val="00282C8F"/>
    <w:rsid w:val="00283DED"/>
    <w:rsid w:val="0028400E"/>
    <w:rsid w:val="0029069B"/>
    <w:rsid w:val="00291F65"/>
    <w:rsid w:val="002A308D"/>
    <w:rsid w:val="002A3274"/>
    <w:rsid w:val="002A39D0"/>
    <w:rsid w:val="002B34CF"/>
    <w:rsid w:val="002B4F7B"/>
    <w:rsid w:val="002B53E4"/>
    <w:rsid w:val="002B660A"/>
    <w:rsid w:val="002B699A"/>
    <w:rsid w:val="002C11D6"/>
    <w:rsid w:val="002D0064"/>
    <w:rsid w:val="002D4DE5"/>
    <w:rsid w:val="002E1912"/>
    <w:rsid w:val="002E6C64"/>
    <w:rsid w:val="002E7707"/>
    <w:rsid w:val="002F14C3"/>
    <w:rsid w:val="002F1529"/>
    <w:rsid w:val="002F3811"/>
    <w:rsid w:val="002F480B"/>
    <w:rsid w:val="002F5ACE"/>
    <w:rsid w:val="00300365"/>
    <w:rsid w:val="003017A2"/>
    <w:rsid w:val="00301D86"/>
    <w:rsid w:val="003029D1"/>
    <w:rsid w:val="00304C85"/>
    <w:rsid w:val="003125A0"/>
    <w:rsid w:val="00316935"/>
    <w:rsid w:val="00324E51"/>
    <w:rsid w:val="0032799C"/>
    <w:rsid w:val="003340F3"/>
    <w:rsid w:val="00336238"/>
    <w:rsid w:val="0034063D"/>
    <w:rsid w:val="00341F14"/>
    <w:rsid w:val="00354A28"/>
    <w:rsid w:val="00356EE5"/>
    <w:rsid w:val="00357B20"/>
    <w:rsid w:val="003631AD"/>
    <w:rsid w:val="0036641E"/>
    <w:rsid w:val="00367B8F"/>
    <w:rsid w:val="00370365"/>
    <w:rsid w:val="00373428"/>
    <w:rsid w:val="00380DAF"/>
    <w:rsid w:val="00385219"/>
    <w:rsid w:val="00385BDB"/>
    <w:rsid w:val="0038626B"/>
    <w:rsid w:val="00386B1F"/>
    <w:rsid w:val="003916FE"/>
    <w:rsid w:val="00392028"/>
    <w:rsid w:val="003924E5"/>
    <w:rsid w:val="00394D40"/>
    <w:rsid w:val="00395EC4"/>
    <w:rsid w:val="003A3491"/>
    <w:rsid w:val="003A3C23"/>
    <w:rsid w:val="003A3FA1"/>
    <w:rsid w:val="003A5342"/>
    <w:rsid w:val="003B18B8"/>
    <w:rsid w:val="003B3086"/>
    <w:rsid w:val="003B33AD"/>
    <w:rsid w:val="003B37BF"/>
    <w:rsid w:val="003B47AD"/>
    <w:rsid w:val="003B68E4"/>
    <w:rsid w:val="003B7922"/>
    <w:rsid w:val="003C15F8"/>
    <w:rsid w:val="003C1B3C"/>
    <w:rsid w:val="003C3293"/>
    <w:rsid w:val="003C4BC8"/>
    <w:rsid w:val="003C683B"/>
    <w:rsid w:val="003D2D2C"/>
    <w:rsid w:val="003E2F6C"/>
    <w:rsid w:val="003E2FEC"/>
    <w:rsid w:val="003E7FAF"/>
    <w:rsid w:val="003F05B9"/>
    <w:rsid w:val="003F1942"/>
    <w:rsid w:val="003F19C5"/>
    <w:rsid w:val="003F1FFE"/>
    <w:rsid w:val="003F4B72"/>
    <w:rsid w:val="003F53A9"/>
    <w:rsid w:val="003F6196"/>
    <w:rsid w:val="00401512"/>
    <w:rsid w:val="004019F2"/>
    <w:rsid w:val="004046D4"/>
    <w:rsid w:val="004047DA"/>
    <w:rsid w:val="00404BF4"/>
    <w:rsid w:val="00406E56"/>
    <w:rsid w:val="00413C47"/>
    <w:rsid w:val="004140FD"/>
    <w:rsid w:val="00416CB8"/>
    <w:rsid w:val="00420B27"/>
    <w:rsid w:val="004255C2"/>
    <w:rsid w:val="004317E2"/>
    <w:rsid w:val="00432A84"/>
    <w:rsid w:val="0044077B"/>
    <w:rsid w:val="00442791"/>
    <w:rsid w:val="00442B8D"/>
    <w:rsid w:val="00443242"/>
    <w:rsid w:val="00443A1C"/>
    <w:rsid w:val="004446D9"/>
    <w:rsid w:val="00445394"/>
    <w:rsid w:val="004460F0"/>
    <w:rsid w:val="004539AF"/>
    <w:rsid w:val="00457367"/>
    <w:rsid w:val="004673D9"/>
    <w:rsid w:val="00474095"/>
    <w:rsid w:val="00474D4F"/>
    <w:rsid w:val="004751B5"/>
    <w:rsid w:val="00481860"/>
    <w:rsid w:val="00485A33"/>
    <w:rsid w:val="004876D2"/>
    <w:rsid w:val="00491684"/>
    <w:rsid w:val="00496867"/>
    <w:rsid w:val="00496D29"/>
    <w:rsid w:val="00497399"/>
    <w:rsid w:val="004A0AA5"/>
    <w:rsid w:val="004A0B07"/>
    <w:rsid w:val="004A0CD5"/>
    <w:rsid w:val="004A309B"/>
    <w:rsid w:val="004A5734"/>
    <w:rsid w:val="004A6EE5"/>
    <w:rsid w:val="004B0C56"/>
    <w:rsid w:val="004B3CD6"/>
    <w:rsid w:val="004B5C1D"/>
    <w:rsid w:val="004B5E08"/>
    <w:rsid w:val="004B67E7"/>
    <w:rsid w:val="004C13FD"/>
    <w:rsid w:val="004C7BAD"/>
    <w:rsid w:val="004C7F9F"/>
    <w:rsid w:val="004D0D05"/>
    <w:rsid w:val="004D17AF"/>
    <w:rsid w:val="004D3AC3"/>
    <w:rsid w:val="004D6342"/>
    <w:rsid w:val="004D6D4D"/>
    <w:rsid w:val="004D7F49"/>
    <w:rsid w:val="004E3437"/>
    <w:rsid w:val="004E3566"/>
    <w:rsid w:val="004E4744"/>
    <w:rsid w:val="004E57B0"/>
    <w:rsid w:val="004F4F8E"/>
    <w:rsid w:val="004F7595"/>
    <w:rsid w:val="00501300"/>
    <w:rsid w:val="0050156B"/>
    <w:rsid w:val="0051184F"/>
    <w:rsid w:val="00512B76"/>
    <w:rsid w:val="005135C7"/>
    <w:rsid w:val="00513AAE"/>
    <w:rsid w:val="00514C37"/>
    <w:rsid w:val="00515182"/>
    <w:rsid w:val="00515317"/>
    <w:rsid w:val="00515841"/>
    <w:rsid w:val="005219CA"/>
    <w:rsid w:val="0052410E"/>
    <w:rsid w:val="00524E42"/>
    <w:rsid w:val="005306AD"/>
    <w:rsid w:val="00532394"/>
    <w:rsid w:val="005346D6"/>
    <w:rsid w:val="005352A0"/>
    <w:rsid w:val="00536F08"/>
    <w:rsid w:val="00543D98"/>
    <w:rsid w:val="0055378B"/>
    <w:rsid w:val="00555EE9"/>
    <w:rsid w:val="00563F3C"/>
    <w:rsid w:val="00565112"/>
    <w:rsid w:val="005658DD"/>
    <w:rsid w:val="00565FC2"/>
    <w:rsid w:val="0056746F"/>
    <w:rsid w:val="005701F2"/>
    <w:rsid w:val="0057126B"/>
    <w:rsid w:val="005714E0"/>
    <w:rsid w:val="00574863"/>
    <w:rsid w:val="00581E0F"/>
    <w:rsid w:val="00585C5E"/>
    <w:rsid w:val="00585E58"/>
    <w:rsid w:val="005866A0"/>
    <w:rsid w:val="0059281C"/>
    <w:rsid w:val="00597CB7"/>
    <w:rsid w:val="005A3572"/>
    <w:rsid w:val="005A5E9A"/>
    <w:rsid w:val="005A647C"/>
    <w:rsid w:val="005B112A"/>
    <w:rsid w:val="005B66F7"/>
    <w:rsid w:val="005C0206"/>
    <w:rsid w:val="005C0B35"/>
    <w:rsid w:val="005C4252"/>
    <w:rsid w:val="005C50D5"/>
    <w:rsid w:val="005D09E7"/>
    <w:rsid w:val="005D4726"/>
    <w:rsid w:val="005D62DE"/>
    <w:rsid w:val="005D6894"/>
    <w:rsid w:val="005D7164"/>
    <w:rsid w:val="005E3E84"/>
    <w:rsid w:val="005E7F76"/>
    <w:rsid w:val="005F08BB"/>
    <w:rsid w:val="005F3BCD"/>
    <w:rsid w:val="005F7BB9"/>
    <w:rsid w:val="005F7D0F"/>
    <w:rsid w:val="005F7F6C"/>
    <w:rsid w:val="00600241"/>
    <w:rsid w:val="006016B5"/>
    <w:rsid w:val="00601B67"/>
    <w:rsid w:val="00614BAA"/>
    <w:rsid w:val="006212E8"/>
    <w:rsid w:val="00623CA4"/>
    <w:rsid w:val="00633471"/>
    <w:rsid w:val="0063419D"/>
    <w:rsid w:val="0063448B"/>
    <w:rsid w:val="00637916"/>
    <w:rsid w:val="00642B9A"/>
    <w:rsid w:val="0064333C"/>
    <w:rsid w:val="00645353"/>
    <w:rsid w:val="00645E1F"/>
    <w:rsid w:val="00646696"/>
    <w:rsid w:val="0064744C"/>
    <w:rsid w:val="0065062C"/>
    <w:rsid w:val="00651242"/>
    <w:rsid w:val="00651BF6"/>
    <w:rsid w:val="006540B6"/>
    <w:rsid w:val="0065632C"/>
    <w:rsid w:val="00662DC1"/>
    <w:rsid w:val="006644DD"/>
    <w:rsid w:val="00664B51"/>
    <w:rsid w:val="00670AF7"/>
    <w:rsid w:val="006744B8"/>
    <w:rsid w:val="0067555E"/>
    <w:rsid w:val="006800E3"/>
    <w:rsid w:val="006810BD"/>
    <w:rsid w:val="00683868"/>
    <w:rsid w:val="00686503"/>
    <w:rsid w:val="00687D46"/>
    <w:rsid w:val="00691E77"/>
    <w:rsid w:val="00693560"/>
    <w:rsid w:val="00696D7E"/>
    <w:rsid w:val="006A05A9"/>
    <w:rsid w:val="006A6CD3"/>
    <w:rsid w:val="006B0D75"/>
    <w:rsid w:val="006C17A2"/>
    <w:rsid w:val="006C49EC"/>
    <w:rsid w:val="006C50EB"/>
    <w:rsid w:val="006C52B2"/>
    <w:rsid w:val="006C7ADA"/>
    <w:rsid w:val="006D16D5"/>
    <w:rsid w:val="006D4B47"/>
    <w:rsid w:val="006D66A1"/>
    <w:rsid w:val="006E11C4"/>
    <w:rsid w:val="006E41EA"/>
    <w:rsid w:val="006E529D"/>
    <w:rsid w:val="006E6433"/>
    <w:rsid w:val="006E657C"/>
    <w:rsid w:val="006E7EBC"/>
    <w:rsid w:val="006F5DE4"/>
    <w:rsid w:val="006F621B"/>
    <w:rsid w:val="007076D5"/>
    <w:rsid w:val="007115EA"/>
    <w:rsid w:val="00713520"/>
    <w:rsid w:val="007149E8"/>
    <w:rsid w:val="00714B3A"/>
    <w:rsid w:val="00715592"/>
    <w:rsid w:val="007162C0"/>
    <w:rsid w:val="007201F8"/>
    <w:rsid w:val="00720F31"/>
    <w:rsid w:val="00722074"/>
    <w:rsid w:val="00725062"/>
    <w:rsid w:val="00726F8F"/>
    <w:rsid w:val="00735FF3"/>
    <w:rsid w:val="00740028"/>
    <w:rsid w:val="007454EE"/>
    <w:rsid w:val="00745D0E"/>
    <w:rsid w:val="00751F57"/>
    <w:rsid w:val="00751FCB"/>
    <w:rsid w:val="007544C1"/>
    <w:rsid w:val="007548FE"/>
    <w:rsid w:val="00760420"/>
    <w:rsid w:val="007608BB"/>
    <w:rsid w:val="00762005"/>
    <w:rsid w:val="00762FB0"/>
    <w:rsid w:val="007673E5"/>
    <w:rsid w:val="00767420"/>
    <w:rsid w:val="00770E43"/>
    <w:rsid w:val="00777D46"/>
    <w:rsid w:val="0079162B"/>
    <w:rsid w:val="00794A82"/>
    <w:rsid w:val="007A578E"/>
    <w:rsid w:val="007B0499"/>
    <w:rsid w:val="007B2C1C"/>
    <w:rsid w:val="007B61A7"/>
    <w:rsid w:val="007C07B4"/>
    <w:rsid w:val="007C0D75"/>
    <w:rsid w:val="007C2D4C"/>
    <w:rsid w:val="007D0BFB"/>
    <w:rsid w:val="007D1CDD"/>
    <w:rsid w:val="007D47E7"/>
    <w:rsid w:val="007D6080"/>
    <w:rsid w:val="007E36A0"/>
    <w:rsid w:val="007E3F4F"/>
    <w:rsid w:val="007E573F"/>
    <w:rsid w:val="007E6741"/>
    <w:rsid w:val="007F01AE"/>
    <w:rsid w:val="007F0561"/>
    <w:rsid w:val="007F15E0"/>
    <w:rsid w:val="0080377C"/>
    <w:rsid w:val="00806AAA"/>
    <w:rsid w:val="008114EC"/>
    <w:rsid w:val="0081216F"/>
    <w:rsid w:val="00812ED5"/>
    <w:rsid w:val="0081634F"/>
    <w:rsid w:val="0082641D"/>
    <w:rsid w:val="00830AB6"/>
    <w:rsid w:val="008425AE"/>
    <w:rsid w:val="00843164"/>
    <w:rsid w:val="00844ED5"/>
    <w:rsid w:val="0084592E"/>
    <w:rsid w:val="00846998"/>
    <w:rsid w:val="0085328F"/>
    <w:rsid w:val="00853892"/>
    <w:rsid w:val="00855183"/>
    <w:rsid w:val="0086108F"/>
    <w:rsid w:val="00866BCF"/>
    <w:rsid w:val="008672C3"/>
    <w:rsid w:val="00867413"/>
    <w:rsid w:val="00872D2D"/>
    <w:rsid w:val="008731F2"/>
    <w:rsid w:val="00874C56"/>
    <w:rsid w:val="00875576"/>
    <w:rsid w:val="00876681"/>
    <w:rsid w:val="00876872"/>
    <w:rsid w:val="00883216"/>
    <w:rsid w:val="008832BE"/>
    <w:rsid w:val="0088402A"/>
    <w:rsid w:val="00885136"/>
    <w:rsid w:val="008912D5"/>
    <w:rsid w:val="0089487A"/>
    <w:rsid w:val="00897E78"/>
    <w:rsid w:val="008A67C5"/>
    <w:rsid w:val="008A6BBF"/>
    <w:rsid w:val="008A7C2B"/>
    <w:rsid w:val="008B0822"/>
    <w:rsid w:val="008B3D97"/>
    <w:rsid w:val="008B42F2"/>
    <w:rsid w:val="008B580E"/>
    <w:rsid w:val="008C2150"/>
    <w:rsid w:val="008C2F28"/>
    <w:rsid w:val="008C4812"/>
    <w:rsid w:val="008C5D6F"/>
    <w:rsid w:val="008C7292"/>
    <w:rsid w:val="008C7CD2"/>
    <w:rsid w:val="008D3A99"/>
    <w:rsid w:val="008E772E"/>
    <w:rsid w:val="008F336A"/>
    <w:rsid w:val="008F3D98"/>
    <w:rsid w:val="008F52EA"/>
    <w:rsid w:val="008F7B02"/>
    <w:rsid w:val="008F7DE5"/>
    <w:rsid w:val="009005C3"/>
    <w:rsid w:val="009018FA"/>
    <w:rsid w:val="00902B86"/>
    <w:rsid w:val="00906A52"/>
    <w:rsid w:val="00906C72"/>
    <w:rsid w:val="00912953"/>
    <w:rsid w:val="00912C55"/>
    <w:rsid w:val="009146BA"/>
    <w:rsid w:val="00915C20"/>
    <w:rsid w:val="00917827"/>
    <w:rsid w:val="009206D1"/>
    <w:rsid w:val="00920805"/>
    <w:rsid w:val="00924AA8"/>
    <w:rsid w:val="0093103D"/>
    <w:rsid w:val="009318E9"/>
    <w:rsid w:val="009353BC"/>
    <w:rsid w:val="009363EE"/>
    <w:rsid w:val="00936A4E"/>
    <w:rsid w:val="00936C9F"/>
    <w:rsid w:val="0094134E"/>
    <w:rsid w:val="00941D79"/>
    <w:rsid w:val="00942264"/>
    <w:rsid w:val="00954566"/>
    <w:rsid w:val="0096299A"/>
    <w:rsid w:val="009647F5"/>
    <w:rsid w:val="009672D4"/>
    <w:rsid w:val="00967E9D"/>
    <w:rsid w:val="00971886"/>
    <w:rsid w:val="0097226B"/>
    <w:rsid w:val="009742D3"/>
    <w:rsid w:val="0097551D"/>
    <w:rsid w:val="009816C5"/>
    <w:rsid w:val="00984BFE"/>
    <w:rsid w:val="009860AD"/>
    <w:rsid w:val="00986A8B"/>
    <w:rsid w:val="00987CAC"/>
    <w:rsid w:val="00992455"/>
    <w:rsid w:val="009962FD"/>
    <w:rsid w:val="00996390"/>
    <w:rsid w:val="009A01F7"/>
    <w:rsid w:val="009A4192"/>
    <w:rsid w:val="009A718A"/>
    <w:rsid w:val="009B1EAA"/>
    <w:rsid w:val="009B2C2D"/>
    <w:rsid w:val="009B46A1"/>
    <w:rsid w:val="009B542B"/>
    <w:rsid w:val="009B5900"/>
    <w:rsid w:val="009B645B"/>
    <w:rsid w:val="009C0633"/>
    <w:rsid w:val="009C515C"/>
    <w:rsid w:val="009C742D"/>
    <w:rsid w:val="009D614F"/>
    <w:rsid w:val="009D7D38"/>
    <w:rsid w:val="009E0147"/>
    <w:rsid w:val="009E2963"/>
    <w:rsid w:val="009E5068"/>
    <w:rsid w:val="009E57CC"/>
    <w:rsid w:val="009E64BE"/>
    <w:rsid w:val="009F004A"/>
    <w:rsid w:val="009F6062"/>
    <w:rsid w:val="009F7D73"/>
    <w:rsid w:val="009F7D94"/>
    <w:rsid w:val="00A013A6"/>
    <w:rsid w:val="00A0150D"/>
    <w:rsid w:val="00A060D8"/>
    <w:rsid w:val="00A079EA"/>
    <w:rsid w:val="00A100D8"/>
    <w:rsid w:val="00A13F57"/>
    <w:rsid w:val="00A141E0"/>
    <w:rsid w:val="00A15A59"/>
    <w:rsid w:val="00A16D61"/>
    <w:rsid w:val="00A16DA6"/>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6062B"/>
    <w:rsid w:val="00A6168E"/>
    <w:rsid w:val="00A62F84"/>
    <w:rsid w:val="00A658BF"/>
    <w:rsid w:val="00A73EE6"/>
    <w:rsid w:val="00A7480F"/>
    <w:rsid w:val="00A74F43"/>
    <w:rsid w:val="00A75877"/>
    <w:rsid w:val="00A800EA"/>
    <w:rsid w:val="00A8196A"/>
    <w:rsid w:val="00A858AB"/>
    <w:rsid w:val="00A96DC7"/>
    <w:rsid w:val="00A974F7"/>
    <w:rsid w:val="00AA0601"/>
    <w:rsid w:val="00AA0D88"/>
    <w:rsid w:val="00AB1670"/>
    <w:rsid w:val="00AB19E3"/>
    <w:rsid w:val="00AC2159"/>
    <w:rsid w:val="00AC2581"/>
    <w:rsid w:val="00AC432E"/>
    <w:rsid w:val="00AC5EE0"/>
    <w:rsid w:val="00AC67DB"/>
    <w:rsid w:val="00AC7528"/>
    <w:rsid w:val="00AD0F0D"/>
    <w:rsid w:val="00AD38F2"/>
    <w:rsid w:val="00AD472F"/>
    <w:rsid w:val="00AD6153"/>
    <w:rsid w:val="00AE3464"/>
    <w:rsid w:val="00AE425D"/>
    <w:rsid w:val="00AE5F62"/>
    <w:rsid w:val="00AE6500"/>
    <w:rsid w:val="00AE6724"/>
    <w:rsid w:val="00AF6845"/>
    <w:rsid w:val="00B04332"/>
    <w:rsid w:val="00B05E39"/>
    <w:rsid w:val="00B06D06"/>
    <w:rsid w:val="00B174EC"/>
    <w:rsid w:val="00B26BC0"/>
    <w:rsid w:val="00B32DAD"/>
    <w:rsid w:val="00B34B3F"/>
    <w:rsid w:val="00B36915"/>
    <w:rsid w:val="00B40B1F"/>
    <w:rsid w:val="00B4427C"/>
    <w:rsid w:val="00B46178"/>
    <w:rsid w:val="00B473F0"/>
    <w:rsid w:val="00B47EC7"/>
    <w:rsid w:val="00B50FA3"/>
    <w:rsid w:val="00B5596A"/>
    <w:rsid w:val="00B56346"/>
    <w:rsid w:val="00B60B27"/>
    <w:rsid w:val="00B60CEE"/>
    <w:rsid w:val="00B61CD3"/>
    <w:rsid w:val="00B62C81"/>
    <w:rsid w:val="00B7200B"/>
    <w:rsid w:val="00B730CB"/>
    <w:rsid w:val="00B82652"/>
    <w:rsid w:val="00B832EC"/>
    <w:rsid w:val="00B83C23"/>
    <w:rsid w:val="00B83FF7"/>
    <w:rsid w:val="00B841FE"/>
    <w:rsid w:val="00B90905"/>
    <w:rsid w:val="00B9178E"/>
    <w:rsid w:val="00B91ED2"/>
    <w:rsid w:val="00B92AA0"/>
    <w:rsid w:val="00B93DA2"/>
    <w:rsid w:val="00B95FC4"/>
    <w:rsid w:val="00BA0DA3"/>
    <w:rsid w:val="00BA30E1"/>
    <w:rsid w:val="00BA356F"/>
    <w:rsid w:val="00BA6ED2"/>
    <w:rsid w:val="00BA755B"/>
    <w:rsid w:val="00BB23E5"/>
    <w:rsid w:val="00BB4AF0"/>
    <w:rsid w:val="00BB53BF"/>
    <w:rsid w:val="00BC1E4B"/>
    <w:rsid w:val="00BC3604"/>
    <w:rsid w:val="00BC3C8A"/>
    <w:rsid w:val="00BC4C95"/>
    <w:rsid w:val="00BC502E"/>
    <w:rsid w:val="00BD1CF4"/>
    <w:rsid w:val="00BD24C2"/>
    <w:rsid w:val="00BD45A7"/>
    <w:rsid w:val="00BD4801"/>
    <w:rsid w:val="00BE18E3"/>
    <w:rsid w:val="00BE57B8"/>
    <w:rsid w:val="00BE6B3D"/>
    <w:rsid w:val="00BF41BB"/>
    <w:rsid w:val="00BF74DF"/>
    <w:rsid w:val="00C00B6E"/>
    <w:rsid w:val="00C10BE5"/>
    <w:rsid w:val="00C10E6C"/>
    <w:rsid w:val="00C12E03"/>
    <w:rsid w:val="00C136CD"/>
    <w:rsid w:val="00C153AF"/>
    <w:rsid w:val="00C1546D"/>
    <w:rsid w:val="00C243E5"/>
    <w:rsid w:val="00C27D07"/>
    <w:rsid w:val="00C3298B"/>
    <w:rsid w:val="00C3542C"/>
    <w:rsid w:val="00C4077E"/>
    <w:rsid w:val="00C479B6"/>
    <w:rsid w:val="00C50275"/>
    <w:rsid w:val="00C5520D"/>
    <w:rsid w:val="00C56E2B"/>
    <w:rsid w:val="00C6217B"/>
    <w:rsid w:val="00C62A99"/>
    <w:rsid w:val="00C65E4E"/>
    <w:rsid w:val="00C66F66"/>
    <w:rsid w:val="00C66FAD"/>
    <w:rsid w:val="00C722CC"/>
    <w:rsid w:val="00C72B96"/>
    <w:rsid w:val="00C72C77"/>
    <w:rsid w:val="00C773D9"/>
    <w:rsid w:val="00C7756E"/>
    <w:rsid w:val="00C82384"/>
    <w:rsid w:val="00C8307E"/>
    <w:rsid w:val="00C84765"/>
    <w:rsid w:val="00C91212"/>
    <w:rsid w:val="00C93677"/>
    <w:rsid w:val="00C952BB"/>
    <w:rsid w:val="00C95D9B"/>
    <w:rsid w:val="00C96388"/>
    <w:rsid w:val="00C97BC7"/>
    <w:rsid w:val="00CA4B18"/>
    <w:rsid w:val="00CA504E"/>
    <w:rsid w:val="00CA7D2D"/>
    <w:rsid w:val="00CB39CB"/>
    <w:rsid w:val="00CB45A6"/>
    <w:rsid w:val="00CB5ADC"/>
    <w:rsid w:val="00CC0734"/>
    <w:rsid w:val="00CC0FB9"/>
    <w:rsid w:val="00CC5583"/>
    <w:rsid w:val="00CC5694"/>
    <w:rsid w:val="00CD43F0"/>
    <w:rsid w:val="00CD5C6B"/>
    <w:rsid w:val="00CE30B0"/>
    <w:rsid w:val="00CE3B91"/>
    <w:rsid w:val="00CE3C73"/>
    <w:rsid w:val="00CE3ED4"/>
    <w:rsid w:val="00CE5D6C"/>
    <w:rsid w:val="00CF10C5"/>
    <w:rsid w:val="00CF1CD9"/>
    <w:rsid w:val="00CF21D0"/>
    <w:rsid w:val="00CF53D7"/>
    <w:rsid w:val="00CF799E"/>
    <w:rsid w:val="00D04F5A"/>
    <w:rsid w:val="00D04FE5"/>
    <w:rsid w:val="00D131EB"/>
    <w:rsid w:val="00D13710"/>
    <w:rsid w:val="00D13E04"/>
    <w:rsid w:val="00D16AF6"/>
    <w:rsid w:val="00D233C4"/>
    <w:rsid w:val="00D23AB4"/>
    <w:rsid w:val="00D26A6E"/>
    <w:rsid w:val="00D27BB5"/>
    <w:rsid w:val="00D27FB0"/>
    <w:rsid w:val="00D302D1"/>
    <w:rsid w:val="00D316A8"/>
    <w:rsid w:val="00D316AC"/>
    <w:rsid w:val="00D33510"/>
    <w:rsid w:val="00D33DC0"/>
    <w:rsid w:val="00D35207"/>
    <w:rsid w:val="00D53358"/>
    <w:rsid w:val="00D53965"/>
    <w:rsid w:val="00D53A22"/>
    <w:rsid w:val="00D54A0F"/>
    <w:rsid w:val="00D6105C"/>
    <w:rsid w:val="00D63492"/>
    <w:rsid w:val="00D63856"/>
    <w:rsid w:val="00D66359"/>
    <w:rsid w:val="00D72F78"/>
    <w:rsid w:val="00D759BF"/>
    <w:rsid w:val="00D76E77"/>
    <w:rsid w:val="00D8174B"/>
    <w:rsid w:val="00D8306B"/>
    <w:rsid w:val="00D84605"/>
    <w:rsid w:val="00D86DF0"/>
    <w:rsid w:val="00D87440"/>
    <w:rsid w:val="00D928E6"/>
    <w:rsid w:val="00D92AC0"/>
    <w:rsid w:val="00D93DE2"/>
    <w:rsid w:val="00D945B0"/>
    <w:rsid w:val="00D954C5"/>
    <w:rsid w:val="00D95831"/>
    <w:rsid w:val="00DA2A0B"/>
    <w:rsid w:val="00DA7B01"/>
    <w:rsid w:val="00DB0095"/>
    <w:rsid w:val="00DB23F5"/>
    <w:rsid w:val="00DB4D58"/>
    <w:rsid w:val="00DB5EFE"/>
    <w:rsid w:val="00DB699A"/>
    <w:rsid w:val="00DC0728"/>
    <w:rsid w:val="00DC282D"/>
    <w:rsid w:val="00DC4EAC"/>
    <w:rsid w:val="00DD188C"/>
    <w:rsid w:val="00DD4A86"/>
    <w:rsid w:val="00DD5291"/>
    <w:rsid w:val="00DD619E"/>
    <w:rsid w:val="00DE23AD"/>
    <w:rsid w:val="00DF72CD"/>
    <w:rsid w:val="00E00F94"/>
    <w:rsid w:val="00E02292"/>
    <w:rsid w:val="00E03380"/>
    <w:rsid w:val="00E0589D"/>
    <w:rsid w:val="00E05CDC"/>
    <w:rsid w:val="00E06235"/>
    <w:rsid w:val="00E10565"/>
    <w:rsid w:val="00E1322B"/>
    <w:rsid w:val="00E14E7F"/>
    <w:rsid w:val="00E25AC2"/>
    <w:rsid w:val="00E27DFA"/>
    <w:rsid w:val="00E313C4"/>
    <w:rsid w:val="00E34309"/>
    <w:rsid w:val="00E434C8"/>
    <w:rsid w:val="00E47880"/>
    <w:rsid w:val="00E569FC"/>
    <w:rsid w:val="00E575A7"/>
    <w:rsid w:val="00E65551"/>
    <w:rsid w:val="00E67604"/>
    <w:rsid w:val="00E67B5D"/>
    <w:rsid w:val="00E728BA"/>
    <w:rsid w:val="00E86C5B"/>
    <w:rsid w:val="00E87A00"/>
    <w:rsid w:val="00E90E87"/>
    <w:rsid w:val="00E95B1B"/>
    <w:rsid w:val="00E97F05"/>
    <w:rsid w:val="00EA0223"/>
    <w:rsid w:val="00EA1A4F"/>
    <w:rsid w:val="00EA6F2E"/>
    <w:rsid w:val="00EA7BE7"/>
    <w:rsid w:val="00EB0B00"/>
    <w:rsid w:val="00EB12C7"/>
    <w:rsid w:val="00EC548A"/>
    <w:rsid w:val="00EC56B5"/>
    <w:rsid w:val="00EC6370"/>
    <w:rsid w:val="00ED2548"/>
    <w:rsid w:val="00ED3D7D"/>
    <w:rsid w:val="00ED79EC"/>
    <w:rsid w:val="00EE0CFC"/>
    <w:rsid w:val="00EE183A"/>
    <w:rsid w:val="00EE5CC4"/>
    <w:rsid w:val="00EE6865"/>
    <w:rsid w:val="00EE78D2"/>
    <w:rsid w:val="00EF2DD8"/>
    <w:rsid w:val="00EF3CC6"/>
    <w:rsid w:val="00EF4227"/>
    <w:rsid w:val="00EF5755"/>
    <w:rsid w:val="00F05534"/>
    <w:rsid w:val="00F05D68"/>
    <w:rsid w:val="00F1701C"/>
    <w:rsid w:val="00F239EF"/>
    <w:rsid w:val="00F252CD"/>
    <w:rsid w:val="00F301AC"/>
    <w:rsid w:val="00F36101"/>
    <w:rsid w:val="00F37E44"/>
    <w:rsid w:val="00F45BAA"/>
    <w:rsid w:val="00F4739A"/>
    <w:rsid w:val="00F50D7F"/>
    <w:rsid w:val="00F51375"/>
    <w:rsid w:val="00F55449"/>
    <w:rsid w:val="00F710F4"/>
    <w:rsid w:val="00F7437E"/>
    <w:rsid w:val="00F746E5"/>
    <w:rsid w:val="00F80E8C"/>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D180D"/>
    <w:rsid w:val="00FD29E7"/>
    <w:rsid w:val="00FD59E0"/>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7162C0"/>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10.png"/><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5B613D-8DE3-47EE-BB1B-F3B0DBD47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497</TotalTime>
  <Pages>12</Pages>
  <Words>829</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Sage 300 Web Screens SDK - Generating JavaScript for Grids</vt:lpstr>
    </vt:vector>
  </TitlesOfParts>
  <Company>Sage</Company>
  <LinksUpToDate>false</LinksUpToDate>
  <CharactersWithSpaces>5549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Generating JavaScript for Grids</dc:title>
  <dc:subject>Sage 300 Web Screens</dc:subject>
  <dc:creator>Sage</dc:creator>
  <cp:keywords/>
  <dc:description/>
  <cp:lastModifiedBy>John Thomas</cp:lastModifiedBy>
  <cp:revision>62</cp:revision>
  <cp:lastPrinted>2016-01-19T01:16:00Z</cp:lastPrinted>
  <dcterms:created xsi:type="dcterms:W3CDTF">2016-01-12T23:09:00Z</dcterms:created>
  <dcterms:modified xsi:type="dcterms:W3CDTF">2016-06-15T21:01:00Z</dcterms:modified>
</cp:coreProperties>
</file>